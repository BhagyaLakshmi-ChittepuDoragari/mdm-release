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BA007" w14:textId="279E70C2" w:rsidR="000622BD" w:rsidRDefault="0000475B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  <w:r w:rsidRPr="0000475B">
        <w:rPr>
          <w:b/>
          <w:noProof/>
          <w:sz w:val="32"/>
          <w:szCs w:val="32"/>
        </w:rPr>
        <w:drawing>
          <wp:inline distT="0" distB="0" distL="0" distR="0" wp14:anchorId="04D6CBDF" wp14:editId="47379A19">
            <wp:extent cx="3305175" cy="1543050"/>
            <wp:effectExtent l="0" t="0" r="9525" b="0"/>
            <wp:docPr id="8" name="Picture 8" descr="C:\Users\akpandey\Desktop\d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pandey\Desktop\d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DC32" w14:textId="2F9278C8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6BBA5815" w14:textId="011F6EBA" w:rsidR="000622BD" w:rsidRDefault="001153EB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 </w:t>
      </w:r>
    </w:p>
    <w:p w14:paraId="66D20960" w14:textId="3B970183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22BE8982" w14:textId="77777777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02AE0DB5" w14:textId="47994F9A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6A50852F" w14:textId="77777777" w:rsidR="000622BD" w:rsidRDefault="000622BD" w:rsidP="000622BD">
      <w:pPr>
        <w:pBdr>
          <w:bottom w:val="single" w:sz="12" w:space="1" w:color="auto"/>
        </w:pBdr>
        <w:spacing w:line="360" w:lineRule="auto"/>
        <w:rPr>
          <w:b/>
          <w:noProof/>
          <w:sz w:val="32"/>
          <w:szCs w:val="32"/>
        </w:rPr>
      </w:pPr>
    </w:p>
    <w:p w14:paraId="0FC46B7B" w14:textId="1F00BB40" w:rsidR="000622BD" w:rsidRPr="002B3565" w:rsidRDefault="00890B3E" w:rsidP="000622BD">
      <w:pPr>
        <w:pBdr>
          <w:bottom w:val="single" w:sz="12" w:space="1" w:color="auto"/>
        </w:pBdr>
        <w:spacing w:line="360" w:lineRule="auto"/>
        <w:rPr>
          <w:rFonts w:asciiTheme="majorHAnsi" w:hAnsiTheme="majorHAnsi"/>
          <w:b/>
          <w:noProof/>
          <w:color w:val="002060"/>
          <w:sz w:val="28"/>
          <w:szCs w:val="28"/>
        </w:rPr>
      </w:pPr>
      <w:r w:rsidRPr="002B3565">
        <w:rPr>
          <w:rFonts w:asciiTheme="majorHAnsi" w:hAnsiTheme="majorHAnsi" w:cs="Calibri"/>
          <w:b/>
          <w:color w:val="002060"/>
          <w:sz w:val="28"/>
          <w:szCs w:val="28"/>
        </w:rPr>
        <w:t>Retry Mechanism</w:t>
      </w:r>
    </w:p>
    <w:p w14:paraId="7D5C15FC" w14:textId="77777777" w:rsidR="000622BD" w:rsidRPr="001F40DE" w:rsidRDefault="000622BD" w:rsidP="000622BD">
      <w:pPr>
        <w:spacing w:line="360" w:lineRule="auto"/>
      </w:pPr>
      <w:r w:rsidRPr="001F40D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AD2AB7" wp14:editId="774CA8AF">
                <wp:simplePos x="0" y="0"/>
                <wp:positionH relativeFrom="column">
                  <wp:posOffset>-95250</wp:posOffset>
                </wp:positionH>
                <wp:positionV relativeFrom="paragraph">
                  <wp:posOffset>50165</wp:posOffset>
                </wp:positionV>
                <wp:extent cx="6057900" cy="9620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01754" w14:textId="51344365" w:rsidR="005911F8" w:rsidRPr="004F7640" w:rsidRDefault="005911F8" w:rsidP="000622BD">
                            <w:pPr>
                              <w:rPr>
                                <w:rFonts w:ascii="Lato" w:hAnsi="Lato"/>
                                <w:b/>
                                <w:color w:val="134371"/>
                                <w:sz w:val="48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134371"/>
                                <w:sz w:val="48"/>
                              </w:rPr>
                              <w:t>IIB – Low Level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D2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3.95pt;width:477pt;height:7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" filled="f" stroked="f">
                <v:textbox>
                  <w:txbxContent>
                    <w:p w14:paraId="05401754" w14:textId="51344365" w:rsidR="005911F8" w:rsidRPr="004F7640" w:rsidRDefault="005911F8" w:rsidP="000622BD">
                      <w:pPr>
                        <w:rPr>
                          <w:rFonts w:ascii="Lato" w:hAnsi="Lato"/>
                          <w:b/>
                          <w:color w:val="134371"/>
                          <w:sz w:val="48"/>
                        </w:rPr>
                      </w:pPr>
                      <w:r>
                        <w:rPr>
                          <w:rFonts w:ascii="Lato" w:hAnsi="Lato"/>
                          <w:b/>
                          <w:color w:val="134371"/>
                          <w:sz w:val="48"/>
                        </w:rPr>
                        <w:t>IIB – Low Level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C46F9D" w14:textId="77777777" w:rsidR="000622BD" w:rsidRPr="001F40DE" w:rsidRDefault="000622BD" w:rsidP="000622BD">
      <w:pPr>
        <w:spacing w:line="360" w:lineRule="auto"/>
      </w:pPr>
    </w:p>
    <w:p w14:paraId="1AFAB8AC" w14:textId="77777777" w:rsidR="000622BD" w:rsidRPr="001F40DE" w:rsidRDefault="00FC7ABA" w:rsidP="000622BD">
      <w:pPr>
        <w:spacing w:line="360" w:lineRule="auto"/>
      </w:pPr>
      <w:r w:rsidRPr="001F40D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04BAB" wp14:editId="6793AFF7">
                <wp:simplePos x="0" y="0"/>
                <wp:positionH relativeFrom="column">
                  <wp:posOffset>2856865</wp:posOffset>
                </wp:positionH>
                <wp:positionV relativeFrom="paragraph">
                  <wp:posOffset>3150870</wp:posOffset>
                </wp:positionV>
                <wp:extent cx="3753485" cy="75057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348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2CBFD" w14:textId="474CEAB7" w:rsidR="005911F8" w:rsidRPr="00D76CFD" w:rsidRDefault="005911F8" w:rsidP="00FC7ABA">
                            <w:pPr>
                              <w:tabs>
                                <w:tab w:val="left" w:pos="1800"/>
                              </w:tabs>
                              <w:rPr>
                                <w:rFonts w:ascii="Lato Black" w:hAnsi="Lato Black"/>
                                <w:color w:val="134371"/>
                                <w:sz w:val="28"/>
                                <w:szCs w:val="28"/>
                              </w:rPr>
                            </w:pPr>
                            <w:r w:rsidRPr="00D76CFD">
                              <w:rPr>
                                <w:rFonts w:asciiTheme="majorHAnsi" w:hAnsiTheme="majorHAnsi"/>
                                <w:color w:val="134371"/>
                                <w:sz w:val="28"/>
                                <w:szCs w:val="28"/>
                              </w:rPr>
                              <w:t>Prepared by:</w:t>
                            </w:r>
                            <w:r w:rsidRPr="00D76CFD">
                              <w:rPr>
                                <w:rFonts w:ascii="Lato Black" w:hAnsi="Lato Black"/>
                                <w:color w:val="13437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color w:val="134371"/>
                                <w:sz w:val="28"/>
                                <w:szCs w:val="28"/>
                              </w:rPr>
                              <w:t>Prolifics</w:t>
                            </w:r>
                          </w:p>
                          <w:p w14:paraId="3F3877E3" w14:textId="6DA0BC9C" w:rsidR="005911F8" w:rsidRPr="00D76CFD" w:rsidRDefault="005911F8" w:rsidP="00FC7ABA">
                            <w:pPr>
                              <w:tabs>
                                <w:tab w:val="left" w:pos="1800"/>
                              </w:tabs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</w:pPr>
                            <w:r w:rsidRPr="00D76CFD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 xml:space="preserve">Date: </w:t>
                            </w:r>
                            <w:r w:rsidRPr="00D76CFD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>6</w:t>
                            </w:r>
                            <w:r w:rsidRPr="00255277"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Lato" w:hAnsi="Lato"/>
                                <w:color w:val="134371"/>
                                <w:sz w:val="28"/>
                                <w:szCs w:val="28"/>
                              </w:rPr>
                              <w:t xml:space="preserve"> Sep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04BAB" id="_x0000_s1027" type="#_x0000_t202" style="position:absolute;margin-left:224.95pt;margin-top:248.1pt;width:295.55pt;height:5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" filled="f" stroked="f">
                <v:textbox>
                  <w:txbxContent>
                    <w:p w14:paraId="4E62CBFD" w14:textId="474CEAB7" w:rsidR="005911F8" w:rsidRPr="00D76CFD" w:rsidRDefault="005911F8" w:rsidP="00FC7ABA">
                      <w:pPr>
                        <w:tabs>
                          <w:tab w:val="left" w:pos="1800"/>
                        </w:tabs>
                        <w:rPr>
                          <w:rFonts w:ascii="Lato Black" w:hAnsi="Lato Black"/>
                          <w:color w:val="134371"/>
                          <w:sz w:val="28"/>
                          <w:szCs w:val="28"/>
                        </w:rPr>
                      </w:pPr>
                      <w:r w:rsidRPr="00D76CFD">
                        <w:rPr>
                          <w:rFonts w:asciiTheme="majorHAnsi" w:hAnsiTheme="majorHAnsi"/>
                          <w:color w:val="134371"/>
                          <w:sz w:val="28"/>
                          <w:szCs w:val="28"/>
                        </w:rPr>
                        <w:t>Prepared by:</w:t>
                      </w:r>
                      <w:r w:rsidRPr="00D76CFD">
                        <w:rPr>
                          <w:rFonts w:ascii="Lato Black" w:hAnsi="Lato Black"/>
                          <w:color w:val="13437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Theme="majorHAnsi" w:hAnsiTheme="majorHAnsi"/>
                          <w:color w:val="134371"/>
                          <w:sz w:val="28"/>
                          <w:szCs w:val="28"/>
                        </w:rPr>
                        <w:t>Prolifics</w:t>
                      </w:r>
                    </w:p>
                    <w:p w14:paraId="3F3877E3" w14:textId="6DA0BC9C" w:rsidR="005911F8" w:rsidRPr="00D76CFD" w:rsidRDefault="005911F8" w:rsidP="00FC7ABA">
                      <w:pPr>
                        <w:tabs>
                          <w:tab w:val="left" w:pos="1800"/>
                        </w:tabs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</w:pPr>
                      <w:r w:rsidRPr="00D76CFD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 xml:space="preserve">Date: </w:t>
                      </w:r>
                      <w:r w:rsidRPr="00D76CFD"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>6</w:t>
                      </w:r>
                      <w:r w:rsidRPr="00255277">
                        <w:rPr>
                          <w:rFonts w:ascii="Lato" w:hAnsi="Lato"/>
                          <w:color w:val="134371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>
                        <w:rPr>
                          <w:rFonts w:ascii="Lato" w:hAnsi="Lato"/>
                          <w:color w:val="134371"/>
                          <w:sz w:val="28"/>
                          <w:szCs w:val="28"/>
                        </w:rPr>
                        <w:t xml:space="preserve"> Sep 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8B61C6" w14:textId="77777777" w:rsidR="00FC7ABA" w:rsidRPr="00FC7ABA" w:rsidRDefault="00FC7ABA" w:rsidP="00FC7ABA"/>
    <w:p w14:paraId="4132A0C0" w14:textId="77777777" w:rsidR="00FC7ABA" w:rsidRPr="00FC7ABA" w:rsidRDefault="00FC7ABA" w:rsidP="00FC7ABA"/>
    <w:p w14:paraId="4E4DCBF4" w14:textId="77777777" w:rsidR="00FC7ABA" w:rsidRPr="00FC7ABA" w:rsidRDefault="00FC7ABA" w:rsidP="00FC7ABA"/>
    <w:p w14:paraId="19962031" w14:textId="77777777" w:rsidR="00FC7ABA" w:rsidRPr="00FC7ABA" w:rsidRDefault="00FC7ABA" w:rsidP="00FC7ABA"/>
    <w:p w14:paraId="2F5DB565" w14:textId="77777777" w:rsidR="00FC7ABA" w:rsidRPr="00FC7ABA" w:rsidRDefault="00FC7ABA" w:rsidP="00FC7ABA"/>
    <w:p w14:paraId="3904A302" w14:textId="77777777" w:rsidR="00FC7ABA" w:rsidRPr="00FC7ABA" w:rsidRDefault="00FC7ABA" w:rsidP="00FC7ABA"/>
    <w:p w14:paraId="01EE49DD" w14:textId="77777777" w:rsidR="00FC7ABA" w:rsidRPr="00FC7ABA" w:rsidRDefault="00FC7ABA" w:rsidP="00FC7ABA"/>
    <w:p w14:paraId="2D94575D" w14:textId="77777777" w:rsidR="00FC7ABA" w:rsidRPr="00FC7ABA" w:rsidRDefault="00FC7ABA" w:rsidP="00FC7ABA"/>
    <w:p w14:paraId="2EE8477B" w14:textId="77777777" w:rsidR="00FC7ABA" w:rsidRPr="00FC7ABA" w:rsidRDefault="00FC7ABA" w:rsidP="00FC7ABA"/>
    <w:p w14:paraId="200B091C" w14:textId="77777777" w:rsidR="00FC7ABA" w:rsidRPr="00FC7ABA" w:rsidRDefault="00FC7ABA" w:rsidP="00FC7ABA"/>
    <w:p w14:paraId="62693F53" w14:textId="77777777" w:rsidR="00FC7ABA" w:rsidRPr="00FC7ABA" w:rsidRDefault="00FC7ABA" w:rsidP="00FC7ABA"/>
    <w:p w14:paraId="7AAF5048" w14:textId="77777777" w:rsidR="00FC7ABA" w:rsidRPr="00FC7ABA" w:rsidRDefault="00FC7ABA" w:rsidP="00FC7ABA"/>
    <w:p w14:paraId="32A7C109" w14:textId="77777777" w:rsidR="00FC7ABA" w:rsidRPr="00FC7ABA" w:rsidRDefault="00FC7ABA" w:rsidP="00FC7ABA"/>
    <w:p w14:paraId="68A538E1" w14:textId="77777777" w:rsidR="00FC7ABA" w:rsidRDefault="00FC7ABA" w:rsidP="00FC7ABA"/>
    <w:p w14:paraId="2583FBF0" w14:textId="77777777" w:rsidR="00FC7ABA" w:rsidRDefault="00FC7ABA" w:rsidP="00FC7ABA">
      <w:pPr>
        <w:tabs>
          <w:tab w:val="left" w:pos="3030"/>
        </w:tabs>
      </w:pPr>
      <w:r>
        <w:tab/>
      </w:r>
    </w:p>
    <w:p w14:paraId="5364E4C0" w14:textId="77777777" w:rsidR="00FC7ABA" w:rsidRPr="00FC7ABA" w:rsidRDefault="00FC7ABA" w:rsidP="00FC7ABA"/>
    <w:p w14:paraId="60A88D4A" w14:textId="77777777" w:rsidR="00FC7ABA" w:rsidRPr="00FC7ABA" w:rsidRDefault="00FC7ABA" w:rsidP="00FC7ABA"/>
    <w:p w14:paraId="3D412D2B" w14:textId="77777777" w:rsidR="00FC7ABA" w:rsidRPr="00FC7ABA" w:rsidRDefault="00FC7ABA" w:rsidP="00FC7ABA"/>
    <w:p w14:paraId="086EA9EF" w14:textId="77777777" w:rsidR="00FC7ABA" w:rsidRPr="00FC7ABA" w:rsidRDefault="00FC7ABA" w:rsidP="00FC7ABA"/>
    <w:p w14:paraId="1879EB1A" w14:textId="77777777" w:rsidR="00FC7ABA" w:rsidRPr="00FC7ABA" w:rsidRDefault="00FC7ABA" w:rsidP="00FC7ABA"/>
    <w:p w14:paraId="183CFD8B" w14:textId="77777777" w:rsidR="00FC7ABA" w:rsidRPr="00FC7ABA" w:rsidRDefault="00FC7ABA" w:rsidP="00FC7ABA"/>
    <w:p w14:paraId="76D780B4" w14:textId="77777777" w:rsidR="00FC7ABA" w:rsidRPr="00FC7ABA" w:rsidRDefault="00FC7ABA" w:rsidP="00FC7ABA"/>
    <w:p w14:paraId="447176F8" w14:textId="77777777" w:rsidR="00FC7ABA" w:rsidRPr="00FC7ABA" w:rsidRDefault="00FC7ABA" w:rsidP="00FC7ABA"/>
    <w:p w14:paraId="4FEDF26B" w14:textId="77777777" w:rsidR="00FC7ABA" w:rsidRPr="00FC7ABA" w:rsidRDefault="00FC7ABA" w:rsidP="00FC7ABA"/>
    <w:p w14:paraId="7679C30B" w14:textId="77777777" w:rsidR="00FC7ABA" w:rsidRPr="00FC7ABA" w:rsidRDefault="00FC7ABA" w:rsidP="00FC7ABA"/>
    <w:p w14:paraId="383C6479" w14:textId="77777777" w:rsidR="00FC7ABA" w:rsidRPr="00FC7ABA" w:rsidRDefault="00FC7ABA" w:rsidP="00FC7ABA"/>
    <w:p w14:paraId="7FE749F3" w14:textId="77777777" w:rsidR="00FC7ABA" w:rsidRPr="00FC7ABA" w:rsidRDefault="00FC7ABA" w:rsidP="00FC7ABA"/>
    <w:p w14:paraId="670CE0DE" w14:textId="77777777" w:rsidR="00FC7ABA" w:rsidRPr="00FC7ABA" w:rsidRDefault="00FC7ABA" w:rsidP="00FC7ABA"/>
    <w:p w14:paraId="741B8C92" w14:textId="77777777" w:rsidR="00FC7ABA" w:rsidRDefault="00FC7ABA" w:rsidP="00FC7ABA"/>
    <w:p w14:paraId="5FECBAC4" w14:textId="7A6B27C1" w:rsidR="00912C77" w:rsidRDefault="00FC7ABA" w:rsidP="00FC7ABA">
      <w:pPr>
        <w:tabs>
          <w:tab w:val="left" w:pos="3015"/>
        </w:tabs>
      </w:pPr>
      <w:r>
        <w:tab/>
      </w:r>
    </w:p>
    <w:p w14:paraId="7BE11CA2" w14:textId="77777777" w:rsidR="00912C77" w:rsidRDefault="00912C77">
      <w:pPr>
        <w:spacing w:after="200" w:line="276" w:lineRule="auto"/>
      </w:pPr>
      <w:r>
        <w:br w:type="page"/>
      </w:r>
    </w:p>
    <w:sdt>
      <w:sdtPr>
        <w:id w:val="-1908984972"/>
        <w:docPartObj>
          <w:docPartGallery w:val="Table of Contents"/>
          <w:docPartUnique/>
        </w:docPartObj>
      </w:sdtPr>
      <w:sdtEndPr>
        <w:rPr>
          <w:rFonts w:asciiTheme="minorHAnsi" w:eastAsia="Times New Roman" w:hAnsiTheme="minorHAnsi" w:cs="Times New Roman"/>
          <w:noProof/>
          <w:color w:val="auto"/>
          <w:sz w:val="22"/>
          <w:szCs w:val="24"/>
          <w:lang w:eastAsia="en-US"/>
        </w:rPr>
      </w:sdtEndPr>
      <w:sdtContent>
        <w:p w14:paraId="1F5B6273" w14:textId="77777777" w:rsidR="00474325" w:rsidRDefault="00474325" w:rsidP="00474325">
          <w:pPr>
            <w:pStyle w:val="TOCHeading"/>
          </w:pPr>
          <w:r>
            <w:t>Contents</w:t>
          </w:r>
        </w:p>
        <w:p w14:paraId="0FDCA428" w14:textId="77777777" w:rsidR="00474325" w:rsidRDefault="00474325" w:rsidP="00474325">
          <w:pPr>
            <w:pStyle w:val="TOC1"/>
            <w:tabs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18684848" w:history="1">
            <w:r w:rsidRPr="00294BFF">
              <w:rPr>
                <w:rStyle w:val="Hyperlink"/>
                <w:rFonts w:ascii="Calibri" w:hAnsi="Calibri"/>
                <w:noProof/>
              </w:rPr>
              <w:t>Document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245DC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49" w:history="1">
            <w:r w:rsidRPr="00294BFF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ECCA8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50" w:history="1">
            <w:r w:rsidRPr="00294BF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Solution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E2AAA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1" w:history="1">
            <w:r w:rsidRPr="00294BFF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Service Interaction: Low Level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894E" w14:textId="77777777" w:rsidR="00474325" w:rsidRDefault="00474325" w:rsidP="00474325">
          <w:pPr>
            <w:pStyle w:val="TOC1"/>
            <w:tabs>
              <w:tab w:val="left" w:pos="400"/>
              <w:tab w:val="right" w:leader="dot" w:pos="100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18684852" w:history="1">
            <w:r w:rsidRPr="00294BF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Technical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B7576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3" w:history="1">
            <w:r w:rsidRPr="00294BF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2116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4" w:history="1">
            <w:r w:rsidRPr="00294BF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0E14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5" w:history="1">
            <w:r w:rsidRPr="00294BFF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Application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8DAE0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6" w:history="1">
            <w:r w:rsidRPr="00294BFF">
              <w:rPr>
                <w:rStyle w:val="Hyperlink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Application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19366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7" w:history="1">
            <w:r w:rsidRPr="00294BFF">
              <w:rPr>
                <w:rStyle w:val="Hyperlink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08998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58" w:history="1">
            <w:r w:rsidRPr="00294BFF">
              <w:rPr>
                <w:rStyle w:val="Hyperlink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Flow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6861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59" w:history="1">
            <w:r w:rsidRPr="00294BFF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Message Format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3B1C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0" w:history="1">
            <w:r w:rsidRPr="00294BFF">
              <w:rPr>
                <w:rStyle w:val="Hyperlink"/>
                <w:noProof/>
              </w:rPr>
              <w:t>3.4.1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Input Message Format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89442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1" w:history="1">
            <w:r w:rsidRPr="00294BFF">
              <w:rPr>
                <w:rStyle w:val="Hyperlink"/>
                <w:noProof/>
              </w:rPr>
              <w:t>3.4.2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Output Message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A82D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62" w:history="1">
            <w:r w:rsidRPr="00294BFF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Logging and 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BE75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3" w:history="1">
            <w:r w:rsidRPr="00294BFF">
              <w:rPr>
                <w:rStyle w:val="Hyperlink"/>
                <w:noProof/>
              </w:rPr>
              <w:t>3.5.1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Repository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36EF1" w14:textId="77777777" w:rsidR="00474325" w:rsidRDefault="00474325" w:rsidP="00474325">
          <w:pPr>
            <w:pStyle w:val="TOC3"/>
            <w:tabs>
              <w:tab w:val="left" w:pos="1200"/>
              <w:tab w:val="right" w:leader="dot" w:pos="1007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18684864" w:history="1">
            <w:r w:rsidRPr="00294BFF">
              <w:rPr>
                <w:rStyle w:val="Hyperlink"/>
                <w:noProof/>
              </w:rPr>
              <w:t>3.5.2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IIB Configuration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3BE43" w14:textId="77777777" w:rsidR="00474325" w:rsidRDefault="00474325" w:rsidP="00474325">
          <w:pPr>
            <w:pStyle w:val="TOC2"/>
            <w:tabs>
              <w:tab w:val="left" w:pos="800"/>
              <w:tab w:val="right" w:leader="dot" w:pos="100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18684865" w:history="1">
            <w:r w:rsidRPr="00294BFF">
              <w:rPr>
                <w:rStyle w:val="Hyperlink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294BFF">
              <w:rPr>
                <w:rStyle w:val="Hyperlink"/>
                <w:noProof/>
              </w:rPr>
              <w:t>Unit Test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_Toc18684865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6D858" w14:textId="77777777" w:rsidR="00474325" w:rsidRDefault="00474325" w:rsidP="0047432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48CD8F0" w14:textId="77777777" w:rsidR="00414E3A" w:rsidRPr="00FC7ABA" w:rsidRDefault="00414E3A" w:rsidP="00FC7ABA">
      <w:pPr>
        <w:tabs>
          <w:tab w:val="left" w:pos="3015"/>
        </w:tabs>
      </w:pPr>
    </w:p>
    <w:p w14:paraId="17C5E99E" w14:textId="77777777" w:rsidR="000622BD" w:rsidRPr="00264F6F" w:rsidRDefault="000622BD" w:rsidP="000622BD">
      <w:pPr>
        <w:pStyle w:val="HeadingA"/>
        <w:tabs>
          <w:tab w:val="left" w:pos="9257"/>
        </w:tabs>
        <w:ind w:left="0" w:firstLine="0"/>
      </w:pPr>
    </w:p>
    <w:p w14:paraId="1EA001E8" w14:textId="77777777" w:rsidR="00414E3A" w:rsidRPr="00264F6F" w:rsidRDefault="00D91ACC" w:rsidP="00414E3A">
      <w:pPr>
        <w:pStyle w:val="HeadingB"/>
        <w:numPr>
          <w:ilvl w:val="0"/>
          <w:numId w:val="0"/>
        </w:numPr>
        <w:ind w:left="652" w:hanging="652"/>
        <w:outlineLvl w:val="0"/>
        <w:rPr>
          <w:rFonts w:ascii="Calibri" w:hAnsi="Calibri"/>
          <w:sz w:val="24"/>
          <w:szCs w:val="24"/>
        </w:rPr>
      </w:pPr>
      <w:bookmarkStart w:id="0" w:name="_Toc522613016"/>
      <w:bookmarkStart w:id="1" w:name="_Toc526612623"/>
      <w:bookmarkStart w:id="2" w:name="_Toc18684848"/>
      <w:r>
        <w:rPr>
          <w:rFonts w:ascii="Calibri" w:hAnsi="Calibri"/>
          <w:sz w:val="24"/>
          <w:szCs w:val="24"/>
        </w:rPr>
        <w:t>Document Information</w:t>
      </w:r>
      <w:bookmarkEnd w:id="0"/>
      <w:bookmarkEnd w:id="1"/>
      <w:bookmarkEnd w:id="2"/>
    </w:p>
    <w:p w14:paraId="7B75DAE6" w14:textId="77777777" w:rsidR="00414E3A" w:rsidRPr="00264F6F" w:rsidRDefault="00414E3A" w:rsidP="00414E3A">
      <w:pPr>
        <w:rPr>
          <w:rFonts w:ascii="Calibri" w:hAnsi="Calibri"/>
          <w:sz w:val="24"/>
        </w:rPr>
      </w:pPr>
    </w:p>
    <w:tbl>
      <w:tblPr>
        <w:tblW w:w="4994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1230"/>
        <w:gridCol w:w="1387"/>
        <w:gridCol w:w="1546"/>
        <w:gridCol w:w="4610"/>
        <w:gridCol w:w="1279"/>
      </w:tblGrid>
      <w:tr w:rsidR="00414E3A" w:rsidRPr="00F35C64" w14:paraId="07EE4C10" w14:textId="77777777" w:rsidTr="00866BF2">
        <w:tc>
          <w:tcPr>
            <w:tcW w:w="612" w:type="pct"/>
            <w:shd w:val="clear" w:color="auto" w:fill="4F81BD"/>
          </w:tcPr>
          <w:p w14:paraId="735B9D8A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Version Number</w:t>
            </w:r>
          </w:p>
        </w:tc>
        <w:tc>
          <w:tcPr>
            <w:tcW w:w="690" w:type="pct"/>
            <w:shd w:val="clear" w:color="auto" w:fill="4F81BD"/>
          </w:tcPr>
          <w:p w14:paraId="1CB7BE3B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Date</w:t>
            </w:r>
          </w:p>
        </w:tc>
        <w:tc>
          <w:tcPr>
            <w:tcW w:w="769" w:type="pct"/>
            <w:shd w:val="clear" w:color="auto" w:fill="4F81BD"/>
          </w:tcPr>
          <w:p w14:paraId="5009A417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Version By</w:t>
            </w:r>
          </w:p>
        </w:tc>
        <w:tc>
          <w:tcPr>
            <w:tcW w:w="2293" w:type="pct"/>
            <w:shd w:val="clear" w:color="auto" w:fill="4F81BD"/>
          </w:tcPr>
          <w:p w14:paraId="1CE8EB36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Summary of Changes</w:t>
            </w:r>
          </w:p>
        </w:tc>
        <w:tc>
          <w:tcPr>
            <w:tcW w:w="636" w:type="pct"/>
            <w:shd w:val="clear" w:color="auto" w:fill="4F81BD"/>
          </w:tcPr>
          <w:p w14:paraId="2E943CD4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Changes marked</w:t>
            </w:r>
          </w:p>
        </w:tc>
      </w:tr>
      <w:tr w:rsidR="00414E3A" w:rsidRPr="00F35C64" w14:paraId="1663E827" w14:textId="77777777" w:rsidTr="00866BF2">
        <w:tc>
          <w:tcPr>
            <w:tcW w:w="612" w:type="pct"/>
          </w:tcPr>
          <w:p w14:paraId="5BE8BA62" w14:textId="77777777" w:rsidR="00414E3A" w:rsidRPr="00F35C64" w:rsidRDefault="00245A28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Initial</w:t>
            </w:r>
          </w:p>
        </w:tc>
        <w:tc>
          <w:tcPr>
            <w:tcW w:w="690" w:type="pct"/>
          </w:tcPr>
          <w:p w14:paraId="0A4320C4" w14:textId="78D33A6E" w:rsidR="00414E3A" w:rsidRPr="00F35C64" w:rsidRDefault="0000475B" w:rsidP="00414E3A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09/6/2019</w:t>
            </w:r>
          </w:p>
        </w:tc>
        <w:tc>
          <w:tcPr>
            <w:tcW w:w="769" w:type="pct"/>
          </w:tcPr>
          <w:p w14:paraId="4C4CA68A" w14:textId="296760D9" w:rsidR="00414E3A" w:rsidRPr="00F35C64" w:rsidRDefault="0000475B" w:rsidP="00752D3E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Akanksha</w:t>
            </w:r>
          </w:p>
        </w:tc>
        <w:tc>
          <w:tcPr>
            <w:tcW w:w="2293" w:type="pct"/>
          </w:tcPr>
          <w:p w14:paraId="339DE3D6" w14:textId="77777777" w:rsidR="00414E3A" w:rsidRPr="00F35C64" w:rsidRDefault="00766D4D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Initial Draft</w:t>
            </w:r>
          </w:p>
        </w:tc>
        <w:tc>
          <w:tcPr>
            <w:tcW w:w="636" w:type="pct"/>
          </w:tcPr>
          <w:p w14:paraId="4B3A4B34" w14:textId="77777777" w:rsidR="00414E3A" w:rsidRPr="00F35C64" w:rsidRDefault="00766D4D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No</w:t>
            </w:r>
          </w:p>
        </w:tc>
      </w:tr>
      <w:tr w:rsidR="00414E3A" w:rsidRPr="00F35C64" w14:paraId="368B7EB2" w14:textId="77777777" w:rsidTr="00866BF2">
        <w:tc>
          <w:tcPr>
            <w:tcW w:w="612" w:type="pct"/>
          </w:tcPr>
          <w:p w14:paraId="11CDE6FA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690" w:type="pct"/>
          </w:tcPr>
          <w:p w14:paraId="2322D140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769" w:type="pct"/>
          </w:tcPr>
          <w:p w14:paraId="09C24238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2293" w:type="pct"/>
          </w:tcPr>
          <w:p w14:paraId="7C731A22" w14:textId="77777777" w:rsidR="00A506BC" w:rsidRPr="00F35C64" w:rsidRDefault="00A506BC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636" w:type="pct"/>
          </w:tcPr>
          <w:p w14:paraId="66BE889B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</w:tbl>
    <w:p w14:paraId="20884B15" w14:textId="77777777" w:rsidR="00414E3A" w:rsidRDefault="00414E3A" w:rsidP="00414E3A">
      <w:pPr>
        <w:pStyle w:val="BodyText"/>
        <w:rPr>
          <w:rFonts w:ascii="Calibri" w:hAnsi="Calibri" w:cs="Arial"/>
          <w:szCs w:val="20"/>
        </w:rPr>
      </w:pPr>
      <w:bookmarkStart w:id="3" w:name="TApprovals"/>
    </w:p>
    <w:p w14:paraId="27B524FE" w14:textId="77777777" w:rsidR="00414E3A" w:rsidRPr="00AC1BBB" w:rsidRDefault="00414E3A" w:rsidP="00414E3A">
      <w:pPr>
        <w:pStyle w:val="HeadingB"/>
        <w:numPr>
          <w:ilvl w:val="0"/>
          <w:numId w:val="0"/>
        </w:numPr>
        <w:ind w:left="652" w:hanging="652"/>
        <w:rPr>
          <w:rFonts w:ascii="Calibri" w:hAnsi="Calibri"/>
          <w:sz w:val="24"/>
          <w:szCs w:val="24"/>
        </w:rPr>
      </w:pPr>
      <w:r w:rsidRPr="00AC1BBB">
        <w:rPr>
          <w:rFonts w:ascii="Calibri" w:hAnsi="Calibri"/>
          <w:sz w:val="24"/>
          <w:szCs w:val="24"/>
        </w:rPr>
        <w:t>Approvals</w:t>
      </w:r>
      <w:bookmarkEnd w:id="3"/>
    </w:p>
    <w:p w14:paraId="6B58FF3C" w14:textId="77777777" w:rsidR="00414E3A" w:rsidRDefault="00414E3A" w:rsidP="00414E3A">
      <w:pPr>
        <w:pStyle w:val="BodyText"/>
        <w:rPr>
          <w:rFonts w:ascii="Calibri" w:hAnsi="Calibri" w:cs="Arial"/>
          <w:szCs w:val="20"/>
        </w:rPr>
      </w:pPr>
      <w:bookmarkStart w:id="4" w:name="TRequiredApprovals"/>
      <w:r w:rsidRPr="00AC1BBB">
        <w:rPr>
          <w:rFonts w:ascii="Calibri" w:hAnsi="Calibri" w:cs="Arial"/>
          <w:szCs w:val="20"/>
        </w:rPr>
        <w:t xml:space="preserve">This document requires following approvals. </w:t>
      </w:r>
      <w:bookmarkEnd w:id="4"/>
    </w:p>
    <w:tbl>
      <w:tblPr>
        <w:tblW w:w="4986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2652"/>
        <w:gridCol w:w="7384"/>
      </w:tblGrid>
      <w:tr w:rsidR="00414E3A" w:rsidRPr="00F35C64" w14:paraId="6E0C77CC" w14:textId="77777777" w:rsidTr="00866BF2">
        <w:tc>
          <w:tcPr>
            <w:tcW w:w="1321" w:type="pct"/>
            <w:shd w:val="clear" w:color="auto" w:fill="4F81BD"/>
          </w:tcPr>
          <w:p w14:paraId="50448E44" w14:textId="77777777" w:rsidR="00414E3A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Name</w:t>
            </w:r>
          </w:p>
          <w:p w14:paraId="7112AF13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</w:p>
        </w:tc>
        <w:tc>
          <w:tcPr>
            <w:tcW w:w="3679" w:type="pct"/>
            <w:shd w:val="clear" w:color="auto" w:fill="4F81BD"/>
          </w:tcPr>
          <w:p w14:paraId="74D36D13" w14:textId="77777777" w:rsidR="00414E3A" w:rsidRPr="00F35C64" w:rsidRDefault="00414E3A" w:rsidP="00866BF2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 w:rsidRPr="00F35C64">
              <w:rPr>
                <w:b/>
                <w:i w:val="0"/>
                <w:color w:val="FFFFFF" w:themeColor="background1"/>
                <w:szCs w:val="20"/>
              </w:rPr>
              <w:t>Changes marked</w:t>
            </w:r>
          </w:p>
        </w:tc>
      </w:tr>
      <w:tr w:rsidR="00414E3A" w:rsidRPr="00F35C64" w14:paraId="6EC2A75F" w14:textId="77777777" w:rsidTr="00866BF2">
        <w:tc>
          <w:tcPr>
            <w:tcW w:w="1321" w:type="pct"/>
          </w:tcPr>
          <w:p w14:paraId="6F5CBDB9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53E762B5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  <w:tr w:rsidR="00414E3A" w:rsidRPr="00F35C64" w14:paraId="304952D8" w14:textId="77777777" w:rsidTr="00866BF2">
        <w:trPr>
          <w:trHeight w:val="273"/>
        </w:trPr>
        <w:tc>
          <w:tcPr>
            <w:tcW w:w="1321" w:type="pct"/>
          </w:tcPr>
          <w:p w14:paraId="3C9BDDC0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4296DA81" w14:textId="77777777" w:rsidR="00414E3A" w:rsidRPr="00F35C64" w:rsidRDefault="00414E3A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  <w:tr w:rsidR="00792562" w:rsidRPr="00F35C64" w14:paraId="5D5EC99A" w14:textId="77777777" w:rsidTr="00866BF2">
        <w:trPr>
          <w:trHeight w:val="273"/>
        </w:trPr>
        <w:tc>
          <w:tcPr>
            <w:tcW w:w="1321" w:type="pct"/>
          </w:tcPr>
          <w:p w14:paraId="07FBE2FE" w14:textId="77777777" w:rsidR="00792562" w:rsidRPr="00F35C64" w:rsidRDefault="00792562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  <w:tc>
          <w:tcPr>
            <w:tcW w:w="3679" w:type="pct"/>
          </w:tcPr>
          <w:p w14:paraId="653FD86D" w14:textId="77777777" w:rsidR="00792562" w:rsidRPr="00F35C64" w:rsidRDefault="00792562" w:rsidP="00866BF2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</w:p>
        </w:tc>
      </w:tr>
    </w:tbl>
    <w:p w14:paraId="3D14DD40" w14:textId="77777777" w:rsidR="00766D4D" w:rsidRDefault="00766D4D">
      <w:pPr>
        <w:spacing w:after="200" w:line="276" w:lineRule="auto"/>
        <w:rPr>
          <w:rFonts w:ascii="Calibri" w:hAnsi="Calibri"/>
          <w:sz w:val="20"/>
          <w:szCs w:val="20"/>
        </w:rPr>
      </w:pPr>
    </w:p>
    <w:p w14:paraId="58E8F66F" w14:textId="08744494" w:rsidR="00C12403" w:rsidRPr="00AC1BBB" w:rsidRDefault="00C12403" w:rsidP="00C12403">
      <w:pPr>
        <w:pStyle w:val="HeadingB"/>
        <w:numPr>
          <w:ilvl w:val="0"/>
          <w:numId w:val="0"/>
        </w:numPr>
        <w:ind w:left="652" w:hanging="65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Acronyms</w:t>
      </w:r>
    </w:p>
    <w:p w14:paraId="7C42F835" w14:textId="576C16CD" w:rsidR="00C12403" w:rsidRDefault="00C12403" w:rsidP="00C12403">
      <w:pPr>
        <w:pStyle w:val="BodyText"/>
        <w:rPr>
          <w:rFonts w:ascii="Calibri" w:hAnsi="Calibri" w:cs="Arial"/>
          <w:szCs w:val="20"/>
        </w:rPr>
      </w:pPr>
    </w:p>
    <w:tbl>
      <w:tblPr>
        <w:tblW w:w="4986" w:type="pct"/>
        <w:tblBorders>
          <w:top w:val="single" w:sz="6" w:space="0" w:color="4F81BD"/>
          <w:left w:val="single" w:sz="6" w:space="0" w:color="4F81BD"/>
          <w:bottom w:val="single" w:sz="6" w:space="0" w:color="4F81BD"/>
          <w:right w:val="single" w:sz="6" w:space="0" w:color="4F81BD"/>
          <w:insideH w:val="single" w:sz="6" w:space="0" w:color="4F81BD"/>
          <w:insideV w:val="single" w:sz="6" w:space="0" w:color="4F81BD"/>
        </w:tblBorders>
        <w:tblLayout w:type="fixed"/>
        <w:tblCellMar>
          <w:left w:w="72" w:type="dxa"/>
          <w:right w:w="28" w:type="dxa"/>
        </w:tblCellMar>
        <w:tblLook w:val="0000" w:firstRow="0" w:lastRow="0" w:firstColumn="0" w:lastColumn="0" w:noHBand="0" w:noVBand="0"/>
      </w:tblPr>
      <w:tblGrid>
        <w:gridCol w:w="2652"/>
        <w:gridCol w:w="7384"/>
      </w:tblGrid>
      <w:tr w:rsidR="00C12403" w:rsidRPr="00F35C64" w14:paraId="132715D9" w14:textId="77777777" w:rsidTr="004D7F9D">
        <w:tc>
          <w:tcPr>
            <w:tcW w:w="1321" w:type="pct"/>
            <w:shd w:val="clear" w:color="auto" w:fill="4F81BD"/>
          </w:tcPr>
          <w:p w14:paraId="3038FB12" w14:textId="2D226DED" w:rsidR="00C12403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Acronym</w:t>
            </w:r>
          </w:p>
          <w:p w14:paraId="1504B816" w14:textId="77777777" w:rsidR="00C12403" w:rsidRPr="00F35C64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</w:p>
        </w:tc>
        <w:tc>
          <w:tcPr>
            <w:tcW w:w="3679" w:type="pct"/>
            <w:shd w:val="clear" w:color="auto" w:fill="4F81BD"/>
          </w:tcPr>
          <w:p w14:paraId="7116CF99" w14:textId="72B32F1A" w:rsidR="00C12403" w:rsidRPr="00F35C64" w:rsidRDefault="00C12403" w:rsidP="004D7F9D">
            <w:pPr>
              <w:pStyle w:val="Guidance"/>
              <w:spacing w:before="80"/>
              <w:rPr>
                <w:b/>
                <w:i w:val="0"/>
                <w:color w:val="FFFFFF" w:themeColor="background1"/>
                <w:szCs w:val="20"/>
              </w:rPr>
            </w:pPr>
            <w:r>
              <w:rPr>
                <w:b/>
                <w:i w:val="0"/>
                <w:color w:val="FFFFFF" w:themeColor="background1"/>
                <w:szCs w:val="20"/>
              </w:rPr>
              <w:t>Description</w:t>
            </w:r>
          </w:p>
        </w:tc>
      </w:tr>
      <w:tr w:rsidR="00C12403" w:rsidRPr="00F35C64" w14:paraId="2915F736" w14:textId="77777777" w:rsidTr="004D7F9D">
        <w:trPr>
          <w:trHeight w:val="273"/>
        </w:trPr>
        <w:tc>
          <w:tcPr>
            <w:tcW w:w="1321" w:type="pct"/>
          </w:tcPr>
          <w:p w14:paraId="40E80647" w14:textId="086494AB" w:rsidR="00C12403" w:rsidRPr="00F35C64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IIB</w:t>
            </w:r>
          </w:p>
        </w:tc>
        <w:tc>
          <w:tcPr>
            <w:tcW w:w="3679" w:type="pct"/>
          </w:tcPr>
          <w:p w14:paraId="20459947" w14:textId="6E724128" w:rsidR="00C12403" w:rsidRPr="00F35C64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IBM Integration Bus</w:t>
            </w:r>
          </w:p>
        </w:tc>
      </w:tr>
      <w:tr w:rsidR="00C12403" w:rsidRPr="00F35C64" w14:paraId="14901524" w14:textId="77777777" w:rsidTr="004D7F9D">
        <w:trPr>
          <w:trHeight w:val="273"/>
        </w:trPr>
        <w:tc>
          <w:tcPr>
            <w:tcW w:w="1321" w:type="pct"/>
          </w:tcPr>
          <w:p w14:paraId="255616B1" w14:textId="259EF946" w:rsidR="00C12403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MQ</w:t>
            </w:r>
          </w:p>
        </w:tc>
        <w:tc>
          <w:tcPr>
            <w:tcW w:w="3679" w:type="pct"/>
          </w:tcPr>
          <w:p w14:paraId="72B13D78" w14:textId="75C9AB48" w:rsidR="00C12403" w:rsidRDefault="00C12403" w:rsidP="004D7F9D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>Message Queue</w:t>
            </w:r>
          </w:p>
        </w:tc>
      </w:tr>
      <w:tr w:rsidR="0000475B" w:rsidRPr="00D86981" w14:paraId="6232C3D7" w14:textId="77777777" w:rsidTr="0000475B">
        <w:trPr>
          <w:trHeight w:val="273"/>
        </w:trPr>
        <w:tc>
          <w:tcPr>
            <w:tcW w:w="132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607285CA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 w:rsidRPr="0000475B">
              <w:rPr>
                <w:i w:val="0"/>
                <w:color w:val="auto"/>
                <w:szCs w:val="20"/>
              </w:rPr>
              <w:t>XML</w:t>
            </w:r>
          </w:p>
        </w:tc>
        <w:tc>
          <w:tcPr>
            <w:tcW w:w="3679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2483752B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proofErr w:type="spellStart"/>
            <w:r w:rsidRPr="0000475B">
              <w:rPr>
                <w:i w:val="0"/>
                <w:color w:val="auto"/>
                <w:szCs w:val="20"/>
              </w:rPr>
              <w:t>eXtensible</w:t>
            </w:r>
            <w:proofErr w:type="spellEnd"/>
            <w:r w:rsidRPr="0000475B">
              <w:rPr>
                <w:i w:val="0"/>
                <w:color w:val="auto"/>
                <w:szCs w:val="20"/>
              </w:rPr>
              <w:t xml:space="preserve"> </w:t>
            </w:r>
            <w:proofErr w:type="spellStart"/>
            <w:r w:rsidRPr="0000475B">
              <w:rPr>
                <w:i w:val="0"/>
                <w:color w:val="auto"/>
                <w:szCs w:val="20"/>
              </w:rPr>
              <w:t>Markup</w:t>
            </w:r>
            <w:proofErr w:type="spellEnd"/>
            <w:r w:rsidRPr="0000475B">
              <w:rPr>
                <w:i w:val="0"/>
                <w:color w:val="auto"/>
                <w:szCs w:val="20"/>
              </w:rPr>
              <w:t xml:space="preserve"> Language</w:t>
            </w:r>
          </w:p>
        </w:tc>
      </w:tr>
      <w:tr w:rsidR="0000475B" w:rsidRPr="00BA22C3" w14:paraId="02E16297" w14:textId="77777777" w:rsidTr="0000475B">
        <w:trPr>
          <w:trHeight w:val="273"/>
        </w:trPr>
        <w:tc>
          <w:tcPr>
            <w:tcW w:w="1321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50900B69" w14:textId="77777777" w:rsidR="0000475B" w:rsidRPr="0000475B" w:rsidRDefault="0000475B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 w:rsidRPr="0000475B">
              <w:rPr>
                <w:i w:val="0"/>
                <w:color w:val="auto"/>
                <w:szCs w:val="20"/>
              </w:rPr>
              <w:t>MQRFH2</w:t>
            </w:r>
          </w:p>
        </w:tc>
        <w:tc>
          <w:tcPr>
            <w:tcW w:w="3679" w:type="pct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single" w:sz="6" w:space="0" w:color="4F81BD"/>
            </w:tcBorders>
          </w:tcPr>
          <w:p w14:paraId="4112A219" w14:textId="573646C0" w:rsidR="0000475B" w:rsidRPr="0000475B" w:rsidRDefault="00D94A8C" w:rsidP="0000475B">
            <w:pPr>
              <w:pStyle w:val="Guidance"/>
              <w:spacing w:before="80"/>
              <w:rPr>
                <w:i w:val="0"/>
                <w:color w:val="auto"/>
                <w:szCs w:val="20"/>
              </w:rPr>
            </w:pPr>
            <w:r>
              <w:rPr>
                <w:i w:val="0"/>
                <w:color w:val="auto"/>
                <w:szCs w:val="20"/>
              </w:rPr>
              <w:t xml:space="preserve"> </w:t>
            </w:r>
            <w:r w:rsidRPr="0000475B">
              <w:rPr>
                <w:i w:val="0"/>
                <w:color w:val="auto"/>
                <w:szCs w:val="20"/>
              </w:rPr>
              <w:t>MQRFH2</w:t>
            </w:r>
            <w:r>
              <w:rPr>
                <w:i w:val="0"/>
                <w:color w:val="auto"/>
                <w:szCs w:val="20"/>
              </w:rPr>
              <w:t xml:space="preserve"> </w:t>
            </w:r>
            <w:r w:rsidR="00482E07">
              <w:rPr>
                <w:i w:val="0"/>
                <w:color w:val="auto"/>
                <w:szCs w:val="20"/>
              </w:rPr>
              <w:t>Headers</w:t>
            </w:r>
          </w:p>
        </w:tc>
      </w:tr>
    </w:tbl>
    <w:p w14:paraId="4AB991DB" w14:textId="77777777" w:rsidR="00C12403" w:rsidRDefault="00C12403" w:rsidP="00C12403">
      <w:pPr>
        <w:spacing w:after="200" w:line="276" w:lineRule="auto"/>
        <w:rPr>
          <w:rFonts w:ascii="Calibri" w:hAnsi="Calibri"/>
          <w:sz w:val="20"/>
          <w:szCs w:val="20"/>
        </w:rPr>
      </w:pPr>
    </w:p>
    <w:p w14:paraId="6478B165" w14:textId="77777777" w:rsidR="00766D4D" w:rsidRDefault="00766D4D" w:rsidP="005F47B1">
      <w:pPr>
        <w:pStyle w:val="TOCHeading"/>
        <w:ind w:left="432" w:hanging="432"/>
      </w:pPr>
    </w:p>
    <w:p w14:paraId="053A6508" w14:textId="77777777" w:rsidR="00C85312" w:rsidRDefault="00C85312" w:rsidP="00C85312">
      <w:pPr>
        <w:rPr>
          <w:lang w:eastAsia="ja-JP"/>
        </w:rPr>
      </w:pPr>
    </w:p>
    <w:p w14:paraId="2C42A89E" w14:textId="77777777" w:rsidR="00C85312" w:rsidRDefault="00C85312" w:rsidP="00C85312">
      <w:pPr>
        <w:rPr>
          <w:lang w:eastAsia="ja-JP"/>
        </w:rPr>
      </w:pPr>
    </w:p>
    <w:p w14:paraId="144B7E88" w14:textId="77777777" w:rsidR="00C85312" w:rsidRDefault="00C85312" w:rsidP="00C85312">
      <w:pPr>
        <w:rPr>
          <w:lang w:eastAsia="ja-JP"/>
        </w:rPr>
      </w:pPr>
    </w:p>
    <w:p w14:paraId="2F41E5AC" w14:textId="77777777" w:rsidR="00C85312" w:rsidRDefault="00C85312" w:rsidP="00C85312">
      <w:pPr>
        <w:rPr>
          <w:lang w:eastAsia="ja-JP"/>
        </w:rPr>
      </w:pPr>
    </w:p>
    <w:p w14:paraId="0E14CF27" w14:textId="77777777" w:rsidR="00C85312" w:rsidRDefault="00C85312" w:rsidP="00C85312">
      <w:pPr>
        <w:rPr>
          <w:lang w:eastAsia="ja-JP"/>
        </w:rPr>
      </w:pPr>
    </w:p>
    <w:p w14:paraId="4F5BD293" w14:textId="77777777" w:rsidR="00C85312" w:rsidRDefault="00C85312" w:rsidP="00C85312">
      <w:pPr>
        <w:rPr>
          <w:lang w:eastAsia="ja-JP"/>
        </w:rPr>
      </w:pPr>
    </w:p>
    <w:p w14:paraId="10AA2F37" w14:textId="77777777" w:rsidR="00C85312" w:rsidRDefault="00C85312" w:rsidP="00C85312">
      <w:pPr>
        <w:rPr>
          <w:lang w:eastAsia="ja-JP"/>
        </w:rPr>
      </w:pPr>
    </w:p>
    <w:p w14:paraId="6BE21457" w14:textId="77777777" w:rsidR="00C85312" w:rsidRDefault="00C85312" w:rsidP="00C85312">
      <w:pPr>
        <w:rPr>
          <w:lang w:eastAsia="ja-JP"/>
        </w:rPr>
      </w:pPr>
    </w:p>
    <w:p w14:paraId="5B3332C2" w14:textId="77777777" w:rsidR="00C85312" w:rsidRDefault="00C85312" w:rsidP="00C85312">
      <w:pPr>
        <w:rPr>
          <w:lang w:eastAsia="ja-JP"/>
        </w:rPr>
      </w:pPr>
    </w:p>
    <w:p w14:paraId="562F1EB5" w14:textId="77777777" w:rsidR="00C85312" w:rsidRDefault="00C85312" w:rsidP="00C85312">
      <w:pPr>
        <w:rPr>
          <w:lang w:eastAsia="ja-JP"/>
        </w:rPr>
      </w:pPr>
    </w:p>
    <w:p w14:paraId="68B9E49C" w14:textId="77777777" w:rsidR="00C85312" w:rsidRDefault="00C85312" w:rsidP="00C85312">
      <w:pPr>
        <w:rPr>
          <w:lang w:eastAsia="ja-JP"/>
        </w:rPr>
      </w:pPr>
    </w:p>
    <w:p w14:paraId="13916D5A" w14:textId="77777777" w:rsidR="00912C77" w:rsidRDefault="00912C77" w:rsidP="00C85312">
      <w:pPr>
        <w:rPr>
          <w:lang w:eastAsia="ja-JP"/>
        </w:rPr>
      </w:pPr>
    </w:p>
    <w:p w14:paraId="23D2E783" w14:textId="77777777" w:rsidR="00912C77" w:rsidRDefault="00912C77" w:rsidP="00C85312">
      <w:pPr>
        <w:rPr>
          <w:lang w:eastAsia="ja-JP"/>
        </w:rPr>
      </w:pPr>
    </w:p>
    <w:p w14:paraId="6D084D7A" w14:textId="77777777" w:rsidR="00912C77" w:rsidRDefault="00912C77" w:rsidP="00C85312">
      <w:pPr>
        <w:rPr>
          <w:lang w:eastAsia="ja-JP"/>
        </w:rPr>
      </w:pPr>
    </w:p>
    <w:p w14:paraId="3E84333A" w14:textId="77777777" w:rsidR="00C85312" w:rsidRDefault="00C85312" w:rsidP="00C85312">
      <w:pPr>
        <w:rPr>
          <w:lang w:eastAsia="ja-JP"/>
        </w:rPr>
      </w:pPr>
    </w:p>
    <w:p w14:paraId="4EE5A143" w14:textId="77777777" w:rsidR="00C85312" w:rsidRDefault="00C85312" w:rsidP="00C85312">
      <w:pPr>
        <w:rPr>
          <w:lang w:eastAsia="ja-JP"/>
        </w:rPr>
      </w:pPr>
    </w:p>
    <w:p w14:paraId="3CEA55E3" w14:textId="04FE003A" w:rsidR="00912C77" w:rsidRDefault="00912C77"/>
    <w:p w14:paraId="375E2052" w14:textId="77777777" w:rsidR="00C85312" w:rsidRDefault="00C85312" w:rsidP="00C85312">
      <w:pPr>
        <w:rPr>
          <w:lang w:eastAsia="ja-JP"/>
        </w:rPr>
      </w:pPr>
    </w:p>
    <w:p w14:paraId="3B208AC1" w14:textId="77777777" w:rsidR="00D5123A" w:rsidRDefault="00D5123A" w:rsidP="00D5123A">
      <w:pPr>
        <w:pStyle w:val="Heading1"/>
        <w:pageBreakBefore/>
        <w:numPr>
          <w:ilvl w:val="0"/>
          <w:numId w:val="9"/>
        </w:numPr>
        <w:spacing w:before="360" w:after="180" w:line="276" w:lineRule="auto"/>
        <w:ind w:left="360"/>
      </w:pPr>
      <w:bookmarkStart w:id="5" w:name="_Toc526612624"/>
      <w:bookmarkStart w:id="6" w:name="_Toc457554020"/>
      <w:bookmarkStart w:id="7" w:name="_Toc18684849"/>
      <w:r>
        <w:lastRenderedPageBreak/>
        <w:t>Purpose</w:t>
      </w:r>
      <w:bookmarkEnd w:id="5"/>
      <w:bookmarkEnd w:id="7"/>
      <w:r>
        <w:t xml:space="preserve"> </w:t>
      </w:r>
    </w:p>
    <w:p w14:paraId="16211781" w14:textId="0E922969" w:rsidR="00392294" w:rsidRPr="00392294" w:rsidRDefault="00392294" w:rsidP="00392294">
      <w:pPr>
        <w:pStyle w:val="ListParagraph"/>
        <w:ind w:left="0"/>
        <w:jc w:val="both"/>
        <w:rPr>
          <w:rFonts w:ascii="Lato" w:hAnsi="Lato"/>
          <w:color w:val="002060"/>
        </w:rPr>
      </w:pPr>
      <w:r w:rsidRPr="00392294">
        <w:rPr>
          <w:rFonts w:ascii="Lato" w:hAnsi="Lato"/>
          <w:color w:val="002060"/>
        </w:rPr>
        <w:t xml:space="preserve">This document provides in depth design details of the Integration service </w:t>
      </w:r>
      <w:proofErr w:type="spellStart"/>
      <w:r w:rsidRPr="00392294">
        <w:rPr>
          <w:rFonts w:ascii="Lato" w:hAnsi="Lato"/>
          <w:color w:val="002060"/>
        </w:rPr>
        <w:t>mcep_OmsRetryApp</w:t>
      </w:r>
      <w:proofErr w:type="spellEnd"/>
      <w:r w:rsidRPr="00392294">
        <w:rPr>
          <w:rFonts w:ascii="Lato" w:hAnsi="Lato"/>
          <w:color w:val="002060"/>
        </w:rPr>
        <w:t>. It captures high level and low level details of the service with IIB as integration component. It also captures logging, error handling and other configuration details involved in this integration.</w:t>
      </w:r>
      <w:r>
        <w:rPr>
          <w:rFonts w:ascii="Lato" w:hAnsi="Lato"/>
          <w:color w:val="002060"/>
        </w:rPr>
        <w:t xml:space="preserve"> </w:t>
      </w:r>
    </w:p>
    <w:p w14:paraId="6A386DFF" w14:textId="11E0BCF6" w:rsidR="00BD1488" w:rsidRDefault="00BD1488" w:rsidP="00D5123A">
      <w:pPr>
        <w:spacing w:line="276" w:lineRule="auto"/>
        <w:ind w:firstLine="360"/>
        <w:rPr>
          <w:color w:val="002060"/>
          <w:szCs w:val="22"/>
        </w:rPr>
      </w:pPr>
    </w:p>
    <w:p w14:paraId="3A1DB79E" w14:textId="6925EBB9" w:rsidR="00BD1488" w:rsidRDefault="00BD1488" w:rsidP="00BD1488">
      <w:pPr>
        <w:pStyle w:val="Heading1"/>
        <w:numPr>
          <w:ilvl w:val="0"/>
          <w:numId w:val="9"/>
        </w:numPr>
      </w:pPr>
      <w:bookmarkStart w:id="8" w:name="_Toc526612625"/>
      <w:bookmarkStart w:id="9" w:name="_Toc18684850"/>
      <w:r>
        <w:t>Solution Architecture</w:t>
      </w:r>
      <w:bookmarkEnd w:id="8"/>
      <w:bookmarkEnd w:id="9"/>
    </w:p>
    <w:p w14:paraId="7A3159BB" w14:textId="77777777" w:rsidR="00BD1488" w:rsidRPr="00BD1488" w:rsidRDefault="00BD1488" w:rsidP="00BD1488"/>
    <w:p w14:paraId="4B3FB5A9" w14:textId="4BF24788" w:rsidR="00BD1488" w:rsidRDefault="00392294" w:rsidP="00BD1488">
      <w:r>
        <w:rPr>
          <w:noProof/>
        </w:rPr>
        <w:drawing>
          <wp:inline distT="0" distB="0" distL="0" distR="0" wp14:anchorId="28AF1469" wp14:editId="5FAEB81D">
            <wp:extent cx="5943600" cy="2704780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2368" cy="271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20FD" w14:textId="79C02900" w:rsidR="00BD1488" w:rsidRDefault="00BD1488" w:rsidP="00BD1488"/>
    <w:p w14:paraId="5BF1EB32" w14:textId="6AD8C34A" w:rsidR="00BD1488" w:rsidRDefault="00BD1488" w:rsidP="00BD1488"/>
    <w:p w14:paraId="18C8DDD4" w14:textId="29D72EC5" w:rsidR="00BD1488" w:rsidRDefault="00605122" w:rsidP="00815247">
      <w:pPr>
        <w:pStyle w:val="Heading2"/>
        <w:numPr>
          <w:ilvl w:val="1"/>
          <w:numId w:val="9"/>
        </w:numPr>
      </w:pPr>
      <w:r>
        <w:t xml:space="preserve"> </w:t>
      </w:r>
      <w:bookmarkStart w:id="10" w:name="_Toc526612627"/>
      <w:bookmarkStart w:id="11" w:name="_Toc18684851"/>
      <w:r w:rsidR="00392294">
        <w:t>Service Interaction</w:t>
      </w:r>
      <w:r w:rsidR="00392294" w:rsidRPr="009B5B9D">
        <w:t>:</w:t>
      </w:r>
      <w:r w:rsidR="00392294">
        <w:t xml:space="preserve"> </w:t>
      </w:r>
      <w:r w:rsidR="00BD1488">
        <w:t>Low Level Diagram</w:t>
      </w:r>
      <w:bookmarkEnd w:id="10"/>
      <w:bookmarkEnd w:id="11"/>
    </w:p>
    <w:p w14:paraId="4BA8A024" w14:textId="3AF98CF4" w:rsidR="00BD1488" w:rsidRDefault="00BD1488" w:rsidP="00BD1488"/>
    <w:p w14:paraId="12A15265" w14:textId="4CDC384B" w:rsidR="00BD1488" w:rsidRDefault="00392294" w:rsidP="00BD1488">
      <w:r>
        <w:rPr>
          <w:noProof/>
        </w:rPr>
        <w:drawing>
          <wp:inline distT="0" distB="0" distL="0" distR="0" wp14:anchorId="37687EF9" wp14:editId="608BB15E">
            <wp:extent cx="594360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C6F3" w14:textId="520D1B7D" w:rsidR="00BD1488" w:rsidRDefault="00BD1488" w:rsidP="00BD1488"/>
    <w:p w14:paraId="5BE461A0" w14:textId="77777777" w:rsidR="00BD1488" w:rsidRPr="00BD1488" w:rsidRDefault="00BD1488" w:rsidP="00BD1488"/>
    <w:p w14:paraId="3FC2017A" w14:textId="272B0F16" w:rsidR="00A92BD3" w:rsidRPr="00632386" w:rsidRDefault="00632386" w:rsidP="00632386">
      <w:pPr>
        <w:pStyle w:val="Heading1"/>
        <w:pageBreakBefore/>
        <w:numPr>
          <w:ilvl w:val="0"/>
          <w:numId w:val="9"/>
        </w:numPr>
        <w:spacing w:before="360" w:after="180" w:line="276" w:lineRule="auto"/>
        <w:jc w:val="both"/>
        <w:rPr>
          <w:color w:val="002060"/>
          <w:szCs w:val="22"/>
        </w:rPr>
      </w:pPr>
      <w:bookmarkStart w:id="12" w:name="_Toc526612628"/>
      <w:bookmarkStart w:id="13" w:name="_Toc18684852"/>
      <w:bookmarkEnd w:id="6"/>
      <w:r>
        <w:rPr>
          <w:color w:val="002060"/>
          <w:szCs w:val="22"/>
        </w:rPr>
        <w:lastRenderedPageBreak/>
        <w:t>Technical Design</w:t>
      </w:r>
      <w:bookmarkEnd w:id="12"/>
      <w:bookmarkEnd w:id="13"/>
    </w:p>
    <w:p w14:paraId="1A152DED" w14:textId="770B2A52" w:rsidR="0053372A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4" w:name="_Toc526612629"/>
      <w:bookmarkStart w:id="15" w:name="_Toc18684853"/>
      <w:r w:rsidR="00632386">
        <w:t>Requirements</w:t>
      </w:r>
      <w:bookmarkEnd w:id="14"/>
      <w:bookmarkEnd w:id="15"/>
    </w:p>
    <w:p w14:paraId="12644543" w14:textId="4A6B588B" w:rsidR="009A0AD5" w:rsidRPr="00631D92" w:rsidRDefault="001533A8" w:rsidP="009A0AD5">
      <w:pPr>
        <w:spacing w:line="276" w:lineRule="auto"/>
        <w:ind w:left="360"/>
        <w:rPr>
          <w:color w:val="002060"/>
          <w:szCs w:val="22"/>
        </w:rPr>
      </w:pPr>
      <w:r>
        <w:rPr>
          <w:color w:val="002060"/>
          <w:szCs w:val="22"/>
        </w:rPr>
        <w:t>The purpose of this flow is to perform the R</w:t>
      </w:r>
      <w:r w:rsidR="00631D92">
        <w:rPr>
          <w:color w:val="002060"/>
          <w:szCs w:val="22"/>
        </w:rPr>
        <w:t>etry Mechanis</w:t>
      </w:r>
      <w:r w:rsidR="000D7DE5">
        <w:rPr>
          <w:color w:val="002060"/>
          <w:szCs w:val="22"/>
        </w:rPr>
        <w:t>m</w:t>
      </w:r>
      <w:r w:rsidR="00631D92">
        <w:rPr>
          <w:color w:val="002060"/>
          <w:szCs w:val="22"/>
        </w:rPr>
        <w:t>.</w:t>
      </w:r>
      <w:r>
        <w:rPr>
          <w:color w:val="002060"/>
          <w:szCs w:val="22"/>
        </w:rPr>
        <w:t xml:space="preserve"> In the service, considering the time difference of current time and</w:t>
      </w:r>
      <w:r w:rsidR="00631D92">
        <w:rPr>
          <w:color w:val="002060"/>
          <w:szCs w:val="22"/>
        </w:rPr>
        <w:t xml:space="preserve"> </w:t>
      </w:r>
      <w:r w:rsidRPr="001533A8">
        <w:rPr>
          <w:color w:val="002060"/>
          <w:szCs w:val="22"/>
        </w:rPr>
        <w:t>createdDateTime</w:t>
      </w:r>
      <w:r>
        <w:rPr>
          <w:color w:val="002060"/>
          <w:szCs w:val="22"/>
        </w:rPr>
        <w:t xml:space="preserve">. If the time difference is less than 30 minute then </w:t>
      </w:r>
      <w:r w:rsidR="006C3457">
        <w:rPr>
          <w:color w:val="002060"/>
          <w:szCs w:val="22"/>
        </w:rPr>
        <w:t>the message will be</w:t>
      </w:r>
      <w:r w:rsidR="00631D92">
        <w:rPr>
          <w:color w:val="002060"/>
          <w:szCs w:val="22"/>
        </w:rPr>
        <w:t xml:space="preserve"> picked </w:t>
      </w:r>
      <w:r w:rsidR="006C3457">
        <w:rPr>
          <w:color w:val="002060"/>
          <w:szCs w:val="22"/>
        </w:rPr>
        <w:t xml:space="preserve">by </w:t>
      </w:r>
      <w:r w:rsidR="00631D92">
        <w:rPr>
          <w:color w:val="002060"/>
          <w:szCs w:val="22"/>
        </w:rPr>
        <w:t>‘</w:t>
      </w:r>
      <w:proofErr w:type="spellStart"/>
      <w:r w:rsidR="00631D92" w:rsidRPr="00631D92">
        <w:rPr>
          <w:color w:val="002060"/>
          <w:szCs w:val="22"/>
        </w:rPr>
        <w:t>METERALARMS.OMS.CEP</w:t>
      </w:r>
      <w:r w:rsidR="00631D92">
        <w:rPr>
          <w:color w:val="002060"/>
          <w:szCs w:val="22"/>
        </w:rPr>
        <w:t>’</w:t>
      </w:r>
      <w:r>
        <w:rPr>
          <w:color w:val="002060"/>
          <w:szCs w:val="22"/>
        </w:rPr>
        <w:t>to</w:t>
      </w:r>
      <w:proofErr w:type="spellEnd"/>
      <w:r>
        <w:rPr>
          <w:color w:val="002060"/>
          <w:szCs w:val="22"/>
        </w:rPr>
        <w:t xml:space="preserve"> do the retry </w:t>
      </w:r>
      <w:r w:rsidR="006C3457">
        <w:rPr>
          <w:color w:val="002060"/>
          <w:szCs w:val="22"/>
        </w:rPr>
        <w:t xml:space="preserve">otherwise the message will be route to the </w:t>
      </w:r>
      <w:r w:rsidR="00631D92">
        <w:rPr>
          <w:color w:val="002060"/>
          <w:szCs w:val="22"/>
        </w:rPr>
        <w:t>‘</w:t>
      </w:r>
      <w:r w:rsidR="00631D92" w:rsidRPr="00631D92">
        <w:rPr>
          <w:color w:val="002060"/>
          <w:szCs w:val="22"/>
        </w:rPr>
        <w:t>METERALARMS.OMS.LOGGING</w:t>
      </w:r>
      <w:r w:rsidR="00631D92">
        <w:rPr>
          <w:color w:val="002060"/>
          <w:szCs w:val="22"/>
        </w:rPr>
        <w:t>’</w:t>
      </w:r>
      <w:r w:rsidR="009A0AD5">
        <w:rPr>
          <w:color w:val="002060"/>
          <w:szCs w:val="22"/>
        </w:rPr>
        <w:t>. This Service also uses the common subflow ‘</w:t>
      </w:r>
      <w:r w:rsidR="009A0AD5" w:rsidRPr="009A0AD5">
        <w:rPr>
          <w:color w:val="002060"/>
          <w:szCs w:val="22"/>
        </w:rPr>
        <w:t>PRO_COMMON_UTIL_SF</w:t>
      </w:r>
      <w:r w:rsidR="009A0AD5">
        <w:rPr>
          <w:color w:val="002060"/>
          <w:szCs w:val="22"/>
        </w:rPr>
        <w:t xml:space="preserve">’. Which </w:t>
      </w:r>
      <w:r w:rsidR="006C3457">
        <w:rPr>
          <w:color w:val="002060"/>
          <w:szCs w:val="22"/>
        </w:rPr>
        <w:t xml:space="preserve">will be </w:t>
      </w:r>
      <w:r w:rsidR="009A0AD5">
        <w:rPr>
          <w:color w:val="002060"/>
          <w:szCs w:val="22"/>
        </w:rPr>
        <w:t xml:space="preserve">use to generate the logs on the basis of </w:t>
      </w:r>
      <w:r w:rsidR="004F2BCA">
        <w:rPr>
          <w:color w:val="002060"/>
          <w:szCs w:val="22"/>
        </w:rPr>
        <w:t xml:space="preserve">Log </w:t>
      </w:r>
      <w:r w:rsidR="00643B39">
        <w:rPr>
          <w:color w:val="002060"/>
          <w:szCs w:val="22"/>
        </w:rPr>
        <w:t xml:space="preserve">Levels. </w:t>
      </w:r>
      <w:proofErr w:type="spellStart"/>
      <w:proofErr w:type="gramStart"/>
      <w:r w:rsidR="009A0AD5">
        <w:rPr>
          <w:color w:val="002060"/>
          <w:szCs w:val="22"/>
        </w:rPr>
        <w:t>i.e</w:t>
      </w:r>
      <w:proofErr w:type="spellEnd"/>
      <w:proofErr w:type="gramEnd"/>
      <w:r w:rsidR="009A0AD5">
        <w:rPr>
          <w:color w:val="002060"/>
          <w:szCs w:val="22"/>
        </w:rPr>
        <w:t xml:space="preserve"> DEBUG,INFO. This logging can be enabled or </w:t>
      </w:r>
      <w:r w:rsidR="00A82481">
        <w:rPr>
          <w:color w:val="002060"/>
          <w:szCs w:val="22"/>
        </w:rPr>
        <w:t>disabled on</w:t>
      </w:r>
      <w:r w:rsidR="009A0AD5">
        <w:rPr>
          <w:color w:val="002060"/>
          <w:szCs w:val="22"/>
        </w:rPr>
        <w:t xml:space="preserve"> run time.</w:t>
      </w:r>
    </w:p>
    <w:p w14:paraId="60DA46D8" w14:textId="3C388061" w:rsidR="00632386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6" w:name="_Toc526612630"/>
      <w:bookmarkStart w:id="17" w:name="_Toc18684854"/>
      <w:r w:rsidR="00632386">
        <w:t>Assumptions</w:t>
      </w:r>
      <w:bookmarkEnd w:id="16"/>
      <w:bookmarkEnd w:id="17"/>
    </w:p>
    <w:p w14:paraId="5CF65C6C" w14:textId="7244767F" w:rsidR="00632386" w:rsidRDefault="00632386" w:rsidP="00632386"/>
    <w:p w14:paraId="4782C91E" w14:textId="40A02653" w:rsidR="00632386" w:rsidRDefault="004D56BA" w:rsidP="004D56BA">
      <w:pPr>
        <w:pStyle w:val="ListParagraph"/>
        <w:numPr>
          <w:ilvl w:val="0"/>
          <w:numId w:val="20"/>
        </w:numPr>
        <w:spacing w:line="276" w:lineRule="auto"/>
        <w:rPr>
          <w:color w:val="002060"/>
          <w:szCs w:val="22"/>
        </w:rPr>
      </w:pPr>
      <w:r w:rsidRPr="004D56BA">
        <w:rPr>
          <w:color w:val="002060"/>
          <w:szCs w:val="22"/>
        </w:rPr>
        <w:t>The I</w:t>
      </w:r>
      <w:r w:rsidR="006C3457">
        <w:rPr>
          <w:color w:val="002060"/>
          <w:szCs w:val="22"/>
        </w:rPr>
        <w:t>nput Message should be in XML Format</w:t>
      </w:r>
      <w:r w:rsidRPr="004D56BA">
        <w:rPr>
          <w:color w:val="002060"/>
          <w:szCs w:val="22"/>
        </w:rPr>
        <w:t>.</w:t>
      </w:r>
    </w:p>
    <w:p w14:paraId="6B3799DA" w14:textId="3CA10860" w:rsidR="00632386" w:rsidRPr="00917DAA" w:rsidRDefault="00E43415" w:rsidP="00632386">
      <w:pPr>
        <w:pStyle w:val="ListParagraph"/>
        <w:numPr>
          <w:ilvl w:val="0"/>
          <w:numId w:val="20"/>
        </w:numPr>
        <w:spacing w:line="276" w:lineRule="auto"/>
        <w:rPr>
          <w:color w:val="002060"/>
          <w:szCs w:val="22"/>
        </w:rPr>
      </w:pPr>
      <w:r>
        <w:rPr>
          <w:color w:val="002060"/>
          <w:szCs w:val="22"/>
        </w:rPr>
        <w:t xml:space="preserve">Every message should have a unique </w:t>
      </w:r>
      <w:proofErr w:type="spellStart"/>
      <w:r>
        <w:rPr>
          <w:color w:val="002060"/>
          <w:szCs w:val="22"/>
        </w:rPr>
        <w:t>Msg</w:t>
      </w:r>
      <w:proofErr w:type="spellEnd"/>
      <w:r>
        <w:rPr>
          <w:color w:val="002060"/>
          <w:szCs w:val="22"/>
        </w:rPr>
        <w:t xml:space="preserve"> id.</w:t>
      </w:r>
    </w:p>
    <w:p w14:paraId="5A8B312F" w14:textId="73DDC5E5" w:rsidR="00632386" w:rsidRDefault="008723F4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18" w:name="_Toc526612634"/>
      <w:bookmarkStart w:id="19" w:name="_Toc18684855"/>
      <w:r>
        <w:t>Application Details:</w:t>
      </w:r>
      <w:bookmarkEnd w:id="18"/>
      <w:bookmarkEnd w:id="19"/>
    </w:p>
    <w:p w14:paraId="1DFDCCAB" w14:textId="2CA173F2" w:rsidR="00471B31" w:rsidRDefault="00471B31" w:rsidP="00471B31"/>
    <w:p w14:paraId="29D75DB3" w14:textId="4106D51F" w:rsidR="008723F4" w:rsidRDefault="008723F4" w:rsidP="008723F4"/>
    <w:p w14:paraId="26C44C30" w14:textId="52C524DE" w:rsidR="008723F4" w:rsidRDefault="008723F4" w:rsidP="008723F4">
      <w:pPr>
        <w:pStyle w:val="ListParagraph"/>
        <w:rPr>
          <w:color w:val="002060"/>
          <w:szCs w:val="22"/>
        </w:rPr>
      </w:pPr>
      <w:r w:rsidRPr="008723F4">
        <w:rPr>
          <w:color w:val="002060"/>
          <w:szCs w:val="22"/>
        </w:rPr>
        <w:t xml:space="preserve">Application Name: </w:t>
      </w:r>
      <w:proofErr w:type="spellStart"/>
      <w:r w:rsidR="002A0239" w:rsidRPr="002A0239">
        <w:rPr>
          <w:color w:val="002060"/>
          <w:szCs w:val="22"/>
        </w:rPr>
        <w:t>RetryApplication</w:t>
      </w:r>
      <w:proofErr w:type="spellEnd"/>
    </w:p>
    <w:p w14:paraId="216BC162" w14:textId="57E47298" w:rsidR="008723F4" w:rsidRDefault="008723F4" w:rsidP="008723F4">
      <w:pPr>
        <w:pStyle w:val="Heading3"/>
        <w:numPr>
          <w:ilvl w:val="2"/>
          <w:numId w:val="18"/>
        </w:numPr>
        <w:rPr>
          <w:color w:val="002060"/>
          <w:szCs w:val="22"/>
        </w:rPr>
      </w:pPr>
      <w:bookmarkStart w:id="20" w:name="_Toc526612635"/>
      <w:bookmarkStart w:id="21" w:name="_Toc18684856"/>
      <w:r w:rsidRPr="008723F4">
        <w:t>Application</w:t>
      </w:r>
      <w:r>
        <w:rPr>
          <w:color w:val="002060"/>
          <w:szCs w:val="22"/>
        </w:rPr>
        <w:t xml:space="preserve"> </w:t>
      </w:r>
      <w:r w:rsidRPr="008723F4">
        <w:t>Description</w:t>
      </w:r>
      <w:bookmarkEnd w:id="20"/>
      <w:bookmarkEnd w:id="21"/>
    </w:p>
    <w:p w14:paraId="32B2C7B6" w14:textId="77777777" w:rsidR="008723F4" w:rsidRDefault="008723F4" w:rsidP="008723F4">
      <w:pPr>
        <w:pStyle w:val="ListParagraph"/>
        <w:rPr>
          <w:color w:val="002060"/>
          <w:szCs w:val="22"/>
        </w:rPr>
      </w:pPr>
    </w:p>
    <w:p w14:paraId="2A4EB89F" w14:textId="544129FE" w:rsidR="002A0239" w:rsidRDefault="008723F4" w:rsidP="008723F4">
      <w:pPr>
        <w:pStyle w:val="ListParagraph"/>
        <w:rPr>
          <w:color w:val="002060"/>
          <w:szCs w:val="22"/>
        </w:rPr>
      </w:pPr>
      <w:r w:rsidRPr="008723F4">
        <w:rPr>
          <w:color w:val="002060"/>
          <w:szCs w:val="22"/>
        </w:rPr>
        <w:t xml:space="preserve">The </w:t>
      </w:r>
      <w:proofErr w:type="spellStart"/>
      <w:r w:rsidR="002A0239" w:rsidRPr="002A0239">
        <w:rPr>
          <w:color w:val="002060"/>
          <w:szCs w:val="22"/>
        </w:rPr>
        <w:t>RetryApplication</w:t>
      </w:r>
      <w:proofErr w:type="spellEnd"/>
      <w:r w:rsidR="002A0239" w:rsidRPr="002A0239">
        <w:rPr>
          <w:color w:val="002060"/>
          <w:szCs w:val="22"/>
        </w:rPr>
        <w:t xml:space="preserve"> </w:t>
      </w:r>
      <w:r w:rsidR="002A0239">
        <w:rPr>
          <w:color w:val="002060"/>
          <w:szCs w:val="22"/>
        </w:rPr>
        <w:t>receives input message</w:t>
      </w:r>
      <w:r w:rsidRPr="008723F4">
        <w:rPr>
          <w:color w:val="002060"/>
          <w:szCs w:val="22"/>
        </w:rPr>
        <w:t xml:space="preserve"> </w:t>
      </w:r>
      <w:r w:rsidR="002A0239">
        <w:rPr>
          <w:color w:val="002060"/>
          <w:szCs w:val="22"/>
        </w:rPr>
        <w:t xml:space="preserve">in XML </w:t>
      </w:r>
      <w:proofErr w:type="spellStart"/>
      <w:r w:rsidR="002A0239">
        <w:rPr>
          <w:color w:val="002060"/>
          <w:szCs w:val="22"/>
        </w:rPr>
        <w:t>Format.</w:t>
      </w:r>
      <w:r w:rsidRPr="008723F4">
        <w:rPr>
          <w:color w:val="002060"/>
          <w:szCs w:val="22"/>
        </w:rPr>
        <w:t>The</w:t>
      </w:r>
      <w:proofErr w:type="spellEnd"/>
      <w:r w:rsidRPr="008723F4">
        <w:rPr>
          <w:color w:val="002060"/>
          <w:szCs w:val="22"/>
        </w:rPr>
        <w:t xml:space="preserve"> message will also contain meta data as part of M</w:t>
      </w:r>
      <w:r w:rsidR="00917DAA">
        <w:rPr>
          <w:color w:val="002060"/>
          <w:szCs w:val="22"/>
        </w:rPr>
        <w:t>Q</w:t>
      </w:r>
      <w:r w:rsidR="00BF73A2">
        <w:rPr>
          <w:color w:val="002060"/>
          <w:szCs w:val="22"/>
        </w:rPr>
        <w:t>RFH2</w:t>
      </w:r>
      <w:r w:rsidRPr="008723F4">
        <w:rPr>
          <w:color w:val="002060"/>
          <w:szCs w:val="22"/>
        </w:rPr>
        <w:t xml:space="preserve"> headers that contains details like</w:t>
      </w:r>
      <w:r w:rsidR="002A0239">
        <w:rPr>
          <w:color w:val="002060"/>
          <w:szCs w:val="22"/>
        </w:rPr>
        <w:t xml:space="preserve">, </w:t>
      </w:r>
      <w:proofErr w:type="spellStart"/>
      <w:r w:rsidR="002A0239" w:rsidRPr="002A0239">
        <w:rPr>
          <w:color w:val="002060"/>
          <w:szCs w:val="22"/>
        </w:rPr>
        <w:t>RetryTime</w:t>
      </w:r>
      <w:proofErr w:type="spellEnd"/>
      <w:r w:rsidR="002A0239" w:rsidRPr="002A0239">
        <w:rPr>
          <w:color w:val="002060"/>
          <w:szCs w:val="22"/>
        </w:rPr>
        <w:t xml:space="preserve"> </w:t>
      </w:r>
      <w:r w:rsidRPr="008723F4">
        <w:rPr>
          <w:color w:val="002060"/>
          <w:szCs w:val="22"/>
        </w:rPr>
        <w:t xml:space="preserve">for that message, </w:t>
      </w:r>
      <w:proofErr w:type="spellStart"/>
      <w:r w:rsidR="002A0239" w:rsidRPr="002A0239">
        <w:rPr>
          <w:color w:val="002060"/>
          <w:szCs w:val="22"/>
        </w:rPr>
        <w:t>Sleep</w:t>
      </w:r>
      <w:r w:rsidR="00953BEE">
        <w:rPr>
          <w:color w:val="002060"/>
          <w:szCs w:val="22"/>
        </w:rPr>
        <w:t>Time</w:t>
      </w:r>
      <w:proofErr w:type="spellEnd"/>
      <w:r w:rsidR="00953BEE">
        <w:rPr>
          <w:color w:val="002060"/>
          <w:szCs w:val="22"/>
        </w:rPr>
        <w:t xml:space="preserve">, </w:t>
      </w:r>
      <w:r w:rsidR="002A0239" w:rsidRPr="002A0239">
        <w:rPr>
          <w:color w:val="002060"/>
          <w:szCs w:val="22"/>
        </w:rPr>
        <w:t>Timestamp</w:t>
      </w:r>
      <w:r w:rsidR="00953BEE">
        <w:rPr>
          <w:color w:val="002060"/>
          <w:szCs w:val="22"/>
        </w:rPr>
        <w:t>,</w:t>
      </w:r>
      <w:r w:rsidR="00953BEE" w:rsidRPr="00953BEE">
        <w:t xml:space="preserve"> </w:t>
      </w:r>
      <w:proofErr w:type="spellStart"/>
      <w:r w:rsidR="00953BEE" w:rsidRPr="00953BEE">
        <w:rPr>
          <w:color w:val="002060"/>
          <w:szCs w:val="22"/>
        </w:rPr>
        <w:t>DestinationQueue</w:t>
      </w:r>
      <w:proofErr w:type="spellEnd"/>
      <w:r w:rsidR="00953BEE">
        <w:rPr>
          <w:color w:val="002060"/>
          <w:szCs w:val="22"/>
        </w:rPr>
        <w:t xml:space="preserve"> and </w:t>
      </w:r>
      <w:proofErr w:type="spellStart"/>
      <w:r w:rsidR="00953BEE" w:rsidRPr="00953BEE">
        <w:rPr>
          <w:color w:val="002060"/>
          <w:szCs w:val="22"/>
        </w:rPr>
        <w:t>LoggingQueue</w:t>
      </w:r>
      <w:proofErr w:type="spellEnd"/>
      <w:r w:rsidR="002A0239">
        <w:rPr>
          <w:color w:val="002060"/>
          <w:szCs w:val="22"/>
        </w:rPr>
        <w:t>.</w:t>
      </w:r>
    </w:p>
    <w:p w14:paraId="0B8ECCAF" w14:textId="00F10F17" w:rsidR="008723F4" w:rsidRPr="008723F4" w:rsidRDefault="002A0239" w:rsidP="008723F4">
      <w:pPr>
        <w:pStyle w:val="ListParagraph"/>
        <w:rPr>
          <w:color w:val="002060"/>
          <w:szCs w:val="22"/>
        </w:rPr>
      </w:pPr>
      <w:r>
        <w:rPr>
          <w:color w:val="002060"/>
          <w:szCs w:val="22"/>
        </w:rPr>
        <w:t xml:space="preserve">   </w:t>
      </w:r>
    </w:p>
    <w:p w14:paraId="004F0D1A" w14:textId="7DB4E90F" w:rsidR="008723F4" w:rsidRPr="00CD39DF" w:rsidRDefault="00AD48E4" w:rsidP="00741846">
      <w:pPr>
        <w:pStyle w:val="ListParagraph"/>
        <w:rPr>
          <w:color w:val="002060"/>
          <w:szCs w:val="22"/>
        </w:rPr>
      </w:pPr>
      <w:r w:rsidRPr="00AD48E4">
        <w:rPr>
          <w:color w:val="002060"/>
          <w:szCs w:val="22"/>
        </w:rPr>
        <w:t xml:space="preserve">The exception will be handled while </w:t>
      </w:r>
      <w:r>
        <w:rPr>
          <w:color w:val="002060"/>
          <w:szCs w:val="22"/>
        </w:rPr>
        <w:t xml:space="preserve">sending the payload to OMS </w:t>
      </w:r>
      <w:r w:rsidRPr="00AD48E4">
        <w:rPr>
          <w:color w:val="002060"/>
          <w:szCs w:val="22"/>
        </w:rPr>
        <w:t xml:space="preserve">Messages to OMS should be held for delivery </w:t>
      </w:r>
      <w:r>
        <w:rPr>
          <w:color w:val="002060"/>
          <w:szCs w:val="22"/>
        </w:rPr>
        <w:t>for some time (1000ms)</w:t>
      </w:r>
      <w:r w:rsidRPr="00AD48E4">
        <w:rPr>
          <w:color w:val="002060"/>
          <w:szCs w:val="22"/>
        </w:rPr>
        <w:t xml:space="preserve"> </w:t>
      </w:r>
      <w:r w:rsidR="00953BEE" w:rsidRPr="00AD48E4">
        <w:rPr>
          <w:color w:val="002060"/>
          <w:szCs w:val="22"/>
        </w:rPr>
        <w:t>once</w:t>
      </w:r>
      <w:r w:rsidRPr="00AD48E4">
        <w:rPr>
          <w:color w:val="002060"/>
          <w:szCs w:val="22"/>
        </w:rPr>
        <w:t xml:space="preserve"> the number of tr</w:t>
      </w:r>
      <w:r>
        <w:rPr>
          <w:color w:val="002060"/>
          <w:szCs w:val="22"/>
        </w:rPr>
        <w:t xml:space="preserve">ies has been exhausted, the metadata and payload will be logged to the </w:t>
      </w:r>
      <w:proofErr w:type="spellStart"/>
      <w:r>
        <w:rPr>
          <w:color w:val="002060"/>
          <w:szCs w:val="22"/>
        </w:rPr>
        <w:t>LoggingQueue</w:t>
      </w:r>
      <w:proofErr w:type="spellEnd"/>
      <w:r>
        <w:rPr>
          <w:color w:val="002060"/>
          <w:szCs w:val="22"/>
        </w:rPr>
        <w:t xml:space="preserve">. </w:t>
      </w:r>
      <w:proofErr w:type="spellStart"/>
      <w:r w:rsidRPr="00AD48E4">
        <w:rPr>
          <w:color w:val="002060"/>
          <w:szCs w:val="22"/>
        </w:rPr>
        <w:t>RetryTime</w:t>
      </w:r>
      <w:proofErr w:type="spellEnd"/>
      <w:r>
        <w:rPr>
          <w:color w:val="002060"/>
          <w:szCs w:val="22"/>
        </w:rPr>
        <w:t xml:space="preserve"> is 30 minute</w:t>
      </w:r>
      <w:r w:rsidRPr="00AD48E4">
        <w:rPr>
          <w:color w:val="002060"/>
          <w:szCs w:val="22"/>
        </w:rPr>
        <w:t xml:space="preserve">. </w:t>
      </w:r>
    </w:p>
    <w:p w14:paraId="30430F6C" w14:textId="17B364BC" w:rsidR="00571998" w:rsidRDefault="00571998" w:rsidP="008723F4">
      <w:pPr>
        <w:pStyle w:val="ListParagraph"/>
        <w:rPr>
          <w:color w:val="002060"/>
          <w:szCs w:val="22"/>
        </w:rPr>
      </w:pPr>
    </w:p>
    <w:p w14:paraId="582C4EDC" w14:textId="4CE4ADAA" w:rsidR="00571998" w:rsidRPr="008723F4" w:rsidRDefault="00571998" w:rsidP="00571998">
      <w:pPr>
        <w:pStyle w:val="Heading3"/>
        <w:numPr>
          <w:ilvl w:val="2"/>
          <w:numId w:val="18"/>
        </w:numPr>
        <w:rPr>
          <w:rFonts w:asciiTheme="minorHAnsi" w:hAnsiTheme="minorHAnsi"/>
          <w:color w:val="002060"/>
          <w:szCs w:val="22"/>
        </w:rPr>
      </w:pPr>
      <w:bookmarkStart w:id="22" w:name="_Toc526612636"/>
      <w:bookmarkStart w:id="23" w:name="_Toc18684857"/>
      <w:r w:rsidRPr="00571998">
        <w:t>Message Flow Diagram</w:t>
      </w:r>
      <w:bookmarkEnd w:id="22"/>
      <w:bookmarkEnd w:id="23"/>
    </w:p>
    <w:p w14:paraId="3893CBA9" w14:textId="1AD9DFA2" w:rsidR="008723F4" w:rsidRDefault="008723F4" w:rsidP="008723F4">
      <w:pPr>
        <w:pStyle w:val="ListParagraph"/>
        <w:rPr>
          <w:color w:val="002060"/>
          <w:szCs w:val="22"/>
        </w:rPr>
      </w:pPr>
    </w:p>
    <w:p w14:paraId="33651874" w14:textId="2274B04C" w:rsidR="00571998" w:rsidRDefault="00D516E3" w:rsidP="008723F4">
      <w:pPr>
        <w:pStyle w:val="ListParagraph"/>
        <w:rPr>
          <w:color w:val="002060"/>
          <w:szCs w:val="22"/>
        </w:rPr>
      </w:pPr>
      <w:r>
        <w:rPr>
          <w:noProof/>
        </w:rPr>
        <w:drawing>
          <wp:inline distT="0" distB="0" distL="0" distR="0" wp14:anchorId="719C1D69" wp14:editId="7AE31B3B">
            <wp:extent cx="6067425" cy="2609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DA75" w14:textId="59C6AB86" w:rsidR="00571998" w:rsidRDefault="00571998" w:rsidP="008723F4">
      <w:pPr>
        <w:pStyle w:val="ListParagraph"/>
        <w:rPr>
          <w:color w:val="002060"/>
          <w:szCs w:val="22"/>
        </w:rPr>
      </w:pPr>
    </w:p>
    <w:p w14:paraId="35AF1982" w14:textId="1972644C" w:rsidR="00571998" w:rsidRDefault="00571998" w:rsidP="008723F4">
      <w:pPr>
        <w:pStyle w:val="ListParagraph"/>
        <w:rPr>
          <w:color w:val="002060"/>
          <w:szCs w:val="22"/>
        </w:rPr>
      </w:pPr>
    </w:p>
    <w:p w14:paraId="547E89CE" w14:textId="157987A5" w:rsidR="00571998" w:rsidRDefault="00571998" w:rsidP="008723F4">
      <w:pPr>
        <w:pStyle w:val="ListParagraph"/>
        <w:rPr>
          <w:color w:val="002060"/>
          <w:szCs w:val="22"/>
        </w:rPr>
      </w:pPr>
    </w:p>
    <w:p w14:paraId="72557651" w14:textId="77777777" w:rsidR="00571998" w:rsidRDefault="00571998" w:rsidP="008723F4">
      <w:pPr>
        <w:pStyle w:val="ListParagraph"/>
        <w:rPr>
          <w:color w:val="002060"/>
          <w:szCs w:val="22"/>
        </w:rPr>
      </w:pPr>
    </w:p>
    <w:p w14:paraId="4A7D03CC" w14:textId="53A8F62A" w:rsidR="00571998" w:rsidRDefault="00571998" w:rsidP="00571998">
      <w:pPr>
        <w:pStyle w:val="Heading3"/>
        <w:numPr>
          <w:ilvl w:val="2"/>
          <w:numId w:val="18"/>
        </w:numPr>
      </w:pPr>
      <w:bookmarkStart w:id="24" w:name="_Toc526612637"/>
      <w:bookmarkStart w:id="25" w:name="_Toc18684858"/>
      <w:r w:rsidRPr="00571998">
        <w:t>Message Flow Description</w:t>
      </w:r>
      <w:bookmarkEnd w:id="24"/>
      <w:bookmarkEnd w:id="25"/>
    </w:p>
    <w:p w14:paraId="4963F081" w14:textId="1A0E5317" w:rsidR="00571998" w:rsidRDefault="00571998" w:rsidP="00571998"/>
    <w:p w14:paraId="7D61ECCD" w14:textId="77777777" w:rsidR="00571998" w:rsidRDefault="00571998" w:rsidP="00571998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3"/>
        <w:gridCol w:w="1922"/>
        <w:gridCol w:w="5215"/>
      </w:tblGrid>
      <w:tr w:rsidR="00571998" w14:paraId="05CD24B1" w14:textId="77777777" w:rsidTr="00F1394C">
        <w:tc>
          <w:tcPr>
            <w:tcW w:w="2933" w:type="dxa"/>
            <w:shd w:val="clear" w:color="auto" w:fill="DBE5F1" w:themeFill="accent1" w:themeFillTint="33"/>
          </w:tcPr>
          <w:p w14:paraId="19EF6DFA" w14:textId="266DE471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Name</w:t>
            </w:r>
          </w:p>
        </w:tc>
        <w:tc>
          <w:tcPr>
            <w:tcW w:w="1922" w:type="dxa"/>
            <w:shd w:val="clear" w:color="auto" w:fill="DBE5F1" w:themeFill="accent1" w:themeFillTint="33"/>
          </w:tcPr>
          <w:p w14:paraId="115AE0AC" w14:textId="3B2B1946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Type</w:t>
            </w:r>
          </w:p>
        </w:tc>
        <w:tc>
          <w:tcPr>
            <w:tcW w:w="5215" w:type="dxa"/>
            <w:shd w:val="clear" w:color="auto" w:fill="DBE5F1" w:themeFill="accent1" w:themeFillTint="33"/>
          </w:tcPr>
          <w:p w14:paraId="6669D995" w14:textId="4F3AAE5F" w:rsidR="00571998" w:rsidRPr="00571998" w:rsidRDefault="00571998" w:rsidP="00571998">
            <w:pPr>
              <w:pStyle w:val="ListParagraph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Node Description</w:t>
            </w:r>
          </w:p>
        </w:tc>
      </w:tr>
      <w:tr w:rsidR="00571998" w14:paraId="1AA01738" w14:textId="77777777" w:rsidTr="00F1394C">
        <w:tc>
          <w:tcPr>
            <w:tcW w:w="2933" w:type="dxa"/>
          </w:tcPr>
          <w:p w14:paraId="2A053B92" w14:textId="48884C28" w:rsidR="00571998" w:rsidRPr="00571998" w:rsidRDefault="00D516E3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D516E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RETRY.IIB.QUEUE</w:t>
            </w:r>
          </w:p>
        </w:tc>
        <w:tc>
          <w:tcPr>
            <w:tcW w:w="1922" w:type="dxa"/>
          </w:tcPr>
          <w:p w14:paraId="25CB1C65" w14:textId="760611C7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MQInput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7C0D05AF" w14:textId="17C7AC9A" w:rsidR="00571998" w:rsidRPr="00F1394C" w:rsidRDefault="00642460" w:rsidP="00D516E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IIB will pick the input message which is placed by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Datapower</w:t>
            </w:r>
            <w:proofErr w:type="spellEnd"/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 The message also contains meta data in MQRFH2.usr headers.</w:t>
            </w:r>
          </w:p>
        </w:tc>
      </w:tr>
      <w:tr w:rsidR="00571998" w14:paraId="754B239E" w14:textId="77777777" w:rsidTr="00F1394C">
        <w:tc>
          <w:tcPr>
            <w:tcW w:w="2933" w:type="dxa"/>
          </w:tcPr>
          <w:p w14:paraId="0AA77093" w14:textId="62A89C98" w:rsidR="00571998" w:rsidRPr="00571998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 w:rsidRPr="00642460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RetryMechanism_compute</w:t>
            </w:r>
            <w:proofErr w:type="spellEnd"/>
          </w:p>
        </w:tc>
        <w:tc>
          <w:tcPr>
            <w:tcW w:w="1922" w:type="dxa"/>
          </w:tcPr>
          <w:p w14:paraId="549677D7" w14:textId="7395B9CE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Compute Node</w:t>
            </w:r>
          </w:p>
        </w:tc>
        <w:tc>
          <w:tcPr>
            <w:tcW w:w="5215" w:type="dxa"/>
          </w:tcPr>
          <w:p w14:paraId="2B80550A" w14:textId="6D9249E6" w:rsidR="00571998" w:rsidRPr="00F1394C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will perform the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RetryMechanism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for 30 minute and the co</w:t>
            </w:r>
            <w:r w:rsidR="00593FA1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n</w:t>
            </w:r>
            <w:r w:rsidR="00B544A7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diti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onal logging.</w:t>
            </w:r>
          </w:p>
        </w:tc>
      </w:tr>
      <w:tr w:rsidR="00571998" w14:paraId="138B8CD5" w14:textId="77777777" w:rsidTr="00F1394C">
        <w:tc>
          <w:tcPr>
            <w:tcW w:w="2933" w:type="dxa"/>
          </w:tcPr>
          <w:p w14:paraId="5EA24D12" w14:textId="5251E447" w:rsidR="00571998" w:rsidRPr="00571998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642460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lastRenderedPageBreak/>
              <w:t>METERALARMS.OMS.CEP</w:t>
            </w:r>
          </w:p>
        </w:tc>
        <w:tc>
          <w:tcPr>
            <w:tcW w:w="1922" w:type="dxa"/>
          </w:tcPr>
          <w:p w14:paraId="1373A24E" w14:textId="44EC9AE0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MQOutput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562639FD" w14:textId="4F29A502" w:rsidR="00571998" w:rsidRPr="00F1394C" w:rsidRDefault="00642460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Datapower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will pick the message to try the retry mechanism within 30 min from the </w:t>
            </w:r>
            <w:proofErr w:type="spellStart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OutputDestinationQueue</w:t>
            </w:r>
            <w:proofErr w:type="spellEnd"/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</w:t>
            </w:r>
          </w:p>
        </w:tc>
      </w:tr>
      <w:tr w:rsidR="00F1394C" w14:paraId="6A7B128F" w14:textId="77777777" w:rsidTr="00F1394C">
        <w:tc>
          <w:tcPr>
            <w:tcW w:w="2933" w:type="dxa"/>
          </w:tcPr>
          <w:p w14:paraId="50141A09" w14:textId="2FFB22F3" w:rsidR="00F1394C" w:rsidRPr="00642460" w:rsidRDefault="00F1394C" w:rsidP="00571998">
            <w:pPr>
              <w:rPr>
                <w:color w:val="002060"/>
                <w:szCs w:val="22"/>
              </w:rPr>
            </w:pPr>
            <w:r w:rsidRPr="00F1394C">
              <w:rPr>
                <w:color w:val="002060"/>
                <w:szCs w:val="22"/>
              </w:rPr>
              <w:t>METERALARMS.OMS.LOGGING</w:t>
            </w:r>
          </w:p>
        </w:tc>
        <w:tc>
          <w:tcPr>
            <w:tcW w:w="1922" w:type="dxa"/>
          </w:tcPr>
          <w:p w14:paraId="2E37A1E3" w14:textId="42580536" w:rsidR="00F1394C" w:rsidRPr="00F1394C" w:rsidRDefault="00F1394C" w:rsidP="00571998">
            <w:pPr>
              <w:rPr>
                <w:color w:val="002060"/>
                <w:szCs w:val="22"/>
                <w:lang w:val="en-US"/>
              </w:rPr>
            </w:pPr>
            <w:proofErr w:type="spellStart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MQOutput</w:t>
            </w:r>
            <w:proofErr w:type="spellEnd"/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</w:p>
        </w:tc>
        <w:tc>
          <w:tcPr>
            <w:tcW w:w="5215" w:type="dxa"/>
          </w:tcPr>
          <w:p w14:paraId="274A5A68" w14:textId="5DF20EA4" w:rsidR="00F1394C" w:rsidRPr="00F1394C" w:rsidRDefault="00F1394C" w:rsidP="00571998">
            <w:pPr>
              <w:rPr>
                <w:rFonts w:asciiTheme="minorHAnsi" w:hAnsiTheme="minorHAnsi"/>
                <w:color w:val="002060"/>
                <w:sz w:val="22"/>
                <w:szCs w:val="22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</w:rPr>
              <w:t>after the retry time exhausted , the message will be logged in the LoggingQueue.</w:t>
            </w:r>
          </w:p>
        </w:tc>
      </w:tr>
      <w:tr w:rsidR="00571998" w14:paraId="1B2B7A49" w14:textId="77777777" w:rsidTr="00F1394C">
        <w:tc>
          <w:tcPr>
            <w:tcW w:w="2933" w:type="dxa"/>
          </w:tcPr>
          <w:p w14:paraId="6BA68CC3" w14:textId="761436D2" w:rsidR="00571998" w:rsidRPr="00571998" w:rsidRDefault="008B1C0C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8B1C0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commonExceptionHandler</w:t>
            </w:r>
          </w:p>
        </w:tc>
        <w:tc>
          <w:tcPr>
            <w:tcW w:w="1922" w:type="dxa"/>
          </w:tcPr>
          <w:p w14:paraId="6F72F652" w14:textId="2FEC37EA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Error subflow</w:t>
            </w:r>
          </w:p>
        </w:tc>
        <w:tc>
          <w:tcPr>
            <w:tcW w:w="5215" w:type="dxa"/>
          </w:tcPr>
          <w:p w14:paraId="28608DC5" w14:textId="53F925E5" w:rsidR="00571998" w:rsidRPr="00F1394C" w:rsidRDefault="00571998" w:rsidP="008951B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will </w:t>
            </w:r>
            <w:r w:rsidR="002A456E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receive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the error occurred at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="008951B3" w:rsidRP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MQInput</w:t>
            </w:r>
            <w:proofErr w:type="spellEnd"/>
            <w:r w:rsidR="008951B3" w:rsidRP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Node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and will route it to the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r w:rsidR="008951B3" w:rsidRPr="008B1C0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commonExceptionHandler</w:t>
            </w:r>
            <w:r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</w:t>
            </w:r>
            <w:r w:rsidR="008951B3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subflow for further processing.</w:t>
            </w:r>
          </w:p>
        </w:tc>
      </w:tr>
      <w:tr w:rsidR="00571998" w14:paraId="71AE4136" w14:textId="77777777" w:rsidTr="00F1394C">
        <w:tc>
          <w:tcPr>
            <w:tcW w:w="2933" w:type="dxa"/>
          </w:tcPr>
          <w:p w14:paraId="6DFF1371" w14:textId="63CC5314" w:rsidR="00571998" w:rsidRPr="00571998" w:rsidRDefault="00E80579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E80579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PRO_COMMON_UTIL_SF</w:t>
            </w:r>
          </w:p>
        </w:tc>
        <w:tc>
          <w:tcPr>
            <w:tcW w:w="1922" w:type="dxa"/>
          </w:tcPr>
          <w:p w14:paraId="6D99B67B" w14:textId="2E77EDB0" w:rsidR="00571998" w:rsidRPr="00571998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Logging subflow</w:t>
            </w:r>
          </w:p>
        </w:tc>
        <w:tc>
          <w:tcPr>
            <w:tcW w:w="5215" w:type="dxa"/>
          </w:tcPr>
          <w:p w14:paraId="3CFA8432" w14:textId="28EEE509" w:rsidR="00571998" w:rsidRPr="00F1394C" w:rsidRDefault="00E80579" w:rsidP="00E80579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This node receives the output </w:t>
            </w:r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</w:t>
            </w: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after the retry time got exhausted</w:t>
            </w:r>
            <w:r w:rsidR="00571998" w:rsidRPr="00F1394C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 xml:space="preserve"> and will route to the logging subflow for logging</w:t>
            </w: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.</w:t>
            </w:r>
          </w:p>
        </w:tc>
      </w:tr>
      <w:tr w:rsidR="00593FA1" w14:paraId="4B6F1725" w14:textId="77777777" w:rsidTr="00F1394C">
        <w:tc>
          <w:tcPr>
            <w:tcW w:w="2933" w:type="dxa"/>
          </w:tcPr>
          <w:p w14:paraId="0533FDEC" w14:textId="12146FD0" w:rsidR="00593FA1" w:rsidRPr="00E80579" w:rsidRDefault="00593FA1" w:rsidP="00571998">
            <w:pPr>
              <w:rPr>
                <w:color w:val="002060"/>
                <w:szCs w:val="22"/>
              </w:rPr>
            </w:pPr>
            <w:r w:rsidRPr="00593FA1">
              <w:rPr>
                <w:color w:val="002060"/>
                <w:szCs w:val="22"/>
              </w:rPr>
              <w:t>Log_Compute</w:t>
            </w:r>
          </w:p>
        </w:tc>
        <w:tc>
          <w:tcPr>
            <w:tcW w:w="1922" w:type="dxa"/>
          </w:tcPr>
          <w:p w14:paraId="36A0F4D1" w14:textId="35122C45" w:rsidR="00593FA1" w:rsidRPr="00593FA1" w:rsidRDefault="00593FA1" w:rsidP="00571998">
            <w:pPr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Compute Node</w:t>
            </w:r>
          </w:p>
        </w:tc>
        <w:tc>
          <w:tcPr>
            <w:tcW w:w="5215" w:type="dxa"/>
          </w:tcPr>
          <w:p w14:paraId="57DCC499" w14:textId="1A89A602" w:rsidR="00593FA1" w:rsidRPr="008E5333" w:rsidRDefault="00930AC8" w:rsidP="00930AC8">
            <w:pPr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This Node sets the Log Levels</w:t>
            </w:r>
            <w:r w:rsidR="00496510" w:rsidRPr="00496510">
              <w:rPr>
                <w:color w:val="002060"/>
                <w:szCs w:val="22"/>
              </w:rPr>
              <w:t>. i.e DEBUG,INFO.</w:t>
            </w:r>
            <w:r w:rsidR="008E5333">
              <w:rPr>
                <w:color w:val="002060"/>
                <w:szCs w:val="22"/>
                <w:lang w:val="en-US"/>
              </w:rPr>
              <w:t xml:space="preserve"> </w:t>
            </w:r>
          </w:p>
        </w:tc>
      </w:tr>
    </w:tbl>
    <w:p w14:paraId="3296651C" w14:textId="1A2AF767" w:rsidR="00571998" w:rsidRDefault="00571998" w:rsidP="00571998"/>
    <w:p w14:paraId="119925B1" w14:textId="77777777" w:rsidR="00571998" w:rsidRPr="00571998" w:rsidRDefault="00571998" w:rsidP="00571998"/>
    <w:p w14:paraId="1F26DC8B" w14:textId="77777777" w:rsidR="00CD13F8" w:rsidRPr="00CD13F8" w:rsidRDefault="00CD13F8" w:rsidP="00CD13F8"/>
    <w:p w14:paraId="0C81661A" w14:textId="58E7369A" w:rsidR="00632386" w:rsidRDefault="004D7F9D" w:rsidP="00632386">
      <w:pPr>
        <w:pStyle w:val="Heading2"/>
        <w:numPr>
          <w:ilvl w:val="1"/>
          <w:numId w:val="18"/>
        </w:numPr>
      </w:pPr>
      <w:r>
        <w:t xml:space="preserve"> </w:t>
      </w:r>
      <w:bookmarkStart w:id="26" w:name="_Toc526612640"/>
      <w:bookmarkStart w:id="27" w:name="_Toc18684859"/>
      <w:r w:rsidR="00632386">
        <w:t>Message Format Specifications</w:t>
      </w:r>
      <w:bookmarkEnd w:id="26"/>
      <w:bookmarkEnd w:id="27"/>
    </w:p>
    <w:p w14:paraId="65411E6D" w14:textId="6E9A8AB3" w:rsidR="00571998" w:rsidRDefault="00571998" w:rsidP="00571998">
      <w:pPr>
        <w:pStyle w:val="Heading3"/>
        <w:numPr>
          <w:ilvl w:val="2"/>
          <w:numId w:val="18"/>
        </w:numPr>
      </w:pPr>
      <w:bookmarkStart w:id="28" w:name="_Toc526612641"/>
      <w:bookmarkStart w:id="29" w:name="_Toc18684860"/>
      <w:r>
        <w:t>Input Message Format Specifications</w:t>
      </w:r>
      <w:bookmarkEnd w:id="28"/>
      <w:bookmarkEnd w:id="29"/>
    </w:p>
    <w:p w14:paraId="3F8C4DCD" w14:textId="04918579" w:rsidR="00571998" w:rsidRDefault="00571998" w:rsidP="00571998"/>
    <w:p w14:paraId="6B90A6EB" w14:textId="77777777" w:rsidR="00571998" w:rsidRPr="00571998" w:rsidRDefault="00571998" w:rsidP="00571998">
      <w: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5760"/>
      </w:tblGrid>
      <w:tr w:rsidR="00571998" w14:paraId="60670C80" w14:textId="77777777" w:rsidTr="00454B58">
        <w:tc>
          <w:tcPr>
            <w:tcW w:w="2250" w:type="dxa"/>
            <w:shd w:val="clear" w:color="auto" w:fill="DBE5F1" w:themeFill="accent1" w:themeFillTint="33"/>
          </w:tcPr>
          <w:p w14:paraId="2332E237" w14:textId="414A2DC3" w:rsidR="00571998" w:rsidRPr="00571998" w:rsidRDefault="00571998" w:rsidP="00571998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14:paraId="721D12CC" w14:textId="55849E5F" w:rsidR="00571998" w:rsidRPr="00571998" w:rsidRDefault="00571998" w:rsidP="00571998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Description</w:t>
            </w:r>
          </w:p>
        </w:tc>
      </w:tr>
      <w:tr w:rsidR="00571998" w14:paraId="24592E88" w14:textId="77777777" w:rsidTr="00454B58">
        <w:tc>
          <w:tcPr>
            <w:tcW w:w="2250" w:type="dxa"/>
          </w:tcPr>
          <w:p w14:paraId="6C577605" w14:textId="5555D730" w:rsidR="00571998" w:rsidRPr="002A456E" w:rsidRDefault="00571998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 Format</w:t>
            </w:r>
          </w:p>
        </w:tc>
        <w:tc>
          <w:tcPr>
            <w:tcW w:w="5760" w:type="dxa"/>
          </w:tcPr>
          <w:p w14:paraId="725790C1" w14:textId="1442871C" w:rsidR="00571998" w:rsidRPr="002A456E" w:rsidRDefault="004573ED" w:rsidP="00571998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XML Format</w:t>
            </w:r>
          </w:p>
        </w:tc>
      </w:tr>
      <w:tr w:rsidR="002A456E" w14:paraId="553A75C3" w14:textId="77777777" w:rsidTr="00454B58">
        <w:tc>
          <w:tcPr>
            <w:tcW w:w="2250" w:type="dxa"/>
          </w:tcPr>
          <w:p w14:paraId="0C5AD8F9" w14:textId="48D7EAF8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File Name</w:t>
            </w:r>
          </w:p>
        </w:tc>
        <w:tc>
          <w:tcPr>
            <w:tcW w:w="5760" w:type="dxa"/>
          </w:tcPr>
          <w:p w14:paraId="14427977" w14:textId="57097A11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6D1CE2A4" w14:textId="77777777" w:rsidTr="00454B58">
        <w:tc>
          <w:tcPr>
            <w:tcW w:w="2250" w:type="dxa"/>
          </w:tcPr>
          <w:p w14:paraId="3EC4A822" w14:textId="2B090872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Schema</w:t>
            </w:r>
          </w:p>
        </w:tc>
        <w:tc>
          <w:tcPr>
            <w:tcW w:w="5760" w:type="dxa"/>
          </w:tcPr>
          <w:p w14:paraId="19730894" w14:textId="4467A3F3" w:rsidR="002A456E" w:rsidRPr="002A456E" w:rsidRDefault="002A456E" w:rsidP="00A15182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2558BA62" w14:textId="77777777" w:rsidTr="00454B58">
        <w:tc>
          <w:tcPr>
            <w:tcW w:w="2250" w:type="dxa"/>
          </w:tcPr>
          <w:p w14:paraId="458592FD" w14:textId="760189A7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Sample File/Message</w:t>
            </w:r>
          </w:p>
        </w:tc>
        <w:tc>
          <w:tcPr>
            <w:tcW w:w="5760" w:type="dxa"/>
          </w:tcPr>
          <w:p w14:paraId="3064C7FB" w14:textId="6214B30F" w:rsidR="002A456E" w:rsidRPr="002A456E" w:rsidRDefault="00AA697B" w:rsidP="00AA697B">
            <w:pPr>
              <w:tabs>
                <w:tab w:val="center" w:pos="2772"/>
              </w:tabs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  <w:r w:rsidRPr="00AA697B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object w:dxaOrig="1531" w:dyaOrig="990" w14:anchorId="707ABF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6.4pt;height:49.45pt" o:ole="">
                  <v:imagedata r:id="rId12" o:title=""/>
                </v:shape>
                <o:OLEObject Type="Embed" ProgID="Package" ShapeID="_x0000_i1026" DrawAspect="Icon" ObjectID="_1629306183" r:id="rId13"/>
              </w:object>
            </w:r>
          </w:p>
        </w:tc>
      </w:tr>
    </w:tbl>
    <w:p w14:paraId="5DBA17D2" w14:textId="6D51860E" w:rsidR="00571998" w:rsidRPr="00571998" w:rsidRDefault="00571998" w:rsidP="00571998"/>
    <w:p w14:paraId="4D46FF18" w14:textId="37B50A2B" w:rsidR="00571998" w:rsidRDefault="00571998" w:rsidP="00571998"/>
    <w:p w14:paraId="3753F448" w14:textId="3E5C1B92" w:rsidR="00571998" w:rsidRDefault="00571998" w:rsidP="00571998">
      <w:pPr>
        <w:pStyle w:val="Heading3"/>
        <w:numPr>
          <w:ilvl w:val="2"/>
          <w:numId w:val="18"/>
        </w:numPr>
      </w:pPr>
      <w:bookmarkStart w:id="30" w:name="_Toc526612642"/>
      <w:bookmarkStart w:id="31" w:name="_Toc18684861"/>
      <w:r>
        <w:t>Output Message Format Specification</w:t>
      </w:r>
      <w:bookmarkEnd w:id="30"/>
      <w:bookmarkEnd w:id="31"/>
    </w:p>
    <w:p w14:paraId="7DDA0789" w14:textId="26F22280" w:rsidR="00571998" w:rsidRDefault="00571998" w:rsidP="00571998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50"/>
        <w:gridCol w:w="5760"/>
      </w:tblGrid>
      <w:tr w:rsidR="002A456E" w14:paraId="516DFFB0" w14:textId="77777777" w:rsidTr="00454B58">
        <w:tc>
          <w:tcPr>
            <w:tcW w:w="2250" w:type="dxa"/>
            <w:shd w:val="clear" w:color="auto" w:fill="DBE5F1" w:themeFill="accent1" w:themeFillTint="33"/>
          </w:tcPr>
          <w:p w14:paraId="6B461F3C" w14:textId="77777777" w:rsidR="002A456E" w:rsidRPr="00571998" w:rsidRDefault="002A456E" w:rsidP="003706E4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Attribute Name</w:t>
            </w:r>
          </w:p>
        </w:tc>
        <w:tc>
          <w:tcPr>
            <w:tcW w:w="5760" w:type="dxa"/>
            <w:shd w:val="clear" w:color="auto" w:fill="DBE5F1" w:themeFill="accent1" w:themeFillTint="33"/>
          </w:tcPr>
          <w:p w14:paraId="7C292499" w14:textId="77777777" w:rsidR="002A456E" w:rsidRPr="00571998" w:rsidRDefault="002A456E" w:rsidP="003706E4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571998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Description</w:t>
            </w:r>
          </w:p>
        </w:tc>
      </w:tr>
      <w:tr w:rsidR="002A456E" w14:paraId="5550F0BD" w14:textId="77777777" w:rsidTr="00454B58">
        <w:tc>
          <w:tcPr>
            <w:tcW w:w="2250" w:type="dxa"/>
          </w:tcPr>
          <w:p w14:paraId="03F6D164" w14:textId="77777777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Message Format</w:t>
            </w:r>
          </w:p>
        </w:tc>
        <w:tc>
          <w:tcPr>
            <w:tcW w:w="5760" w:type="dxa"/>
          </w:tcPr>
          <w:p w14:paraId="2ECBA3A0" w14:textId="60777677" w:rsidR="002A456E" w:rsidRPr="002A456E" w:rsidRDefault="007C5F13" w:rsidP="007C5F13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XML Format</w:t>
            </w:r>
          </w:p>
        </w:tc>
      </w:tr>
      <w:tr w:rsidR="002A456E" w14:paraId="6C92C374" w14:textId="77777777" w:rsidTr="00454B58">
        <w:tc>
          <w:tcPr>
            <w:tcW w:w="2250" w:type="dxa"/>
          </w:tcPr>
          <w:p w14:paraId="1D3064AB" w14:textId="1083946E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Schema</w:t>
            </w:r>
          </w:p>
        </w:tc>
        <w:tc>
          <w:tcPr>
            <w:tcW w:w="5760" w:type="dxa"/>
          </w:tcPr>
          <w:p w14:paraId="6492BE13" w14:textId="15B392F6" w:rsidR="002A456E" w:rsidRPr="002A456E" w:rsidRDefault="002A456E" w:rsidP="003706E4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  <w:tr w:rsidR="002A456E" w14:paraId="199CF42E" w14:textId="77777777" w:rsidTr="00454B58">
        <w:tc>
          <w:tcPr>
            <w:tcW w:w="2250" w:type="dxa"/>
          </w:tcPr>
          <w:p w14:paraId="55613033" w14:textId="1C437831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 w:rsidRPr="002A456E"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Sample File/Message</w:t>
            </w:r>
          </w:p>
        </w:tc>
        <w:tc>
          <w:tcPr>
            <w:tcW w:w="5760" w:type="dxa"/>
          </w:tcPr>
          <w:p w14:paraId="0C83067F" w14:textId="2519B059" w:rsidR="002A456E" w:rsidRPr="002A456E" w:rsidRDefault="002A456E" w:rsidP="002A456E">
            <w:pPr>
              <w:rPr>
                <w:rFonts w:asciiTheme="minorHAnsi" w:hAnsiTheme="minorHAnsi"/>
                <w:color w:val="002060"/>
                <w:sz w:val="22"/>
                <w:szCs w:val="22"/>
                <w:highlight w:val="yellow"/>
                <w:lang w:val="en-US" w:eastAsia="en-US"/>
              </w:rPr>
            </w:pPr>
          </w:p>
        </w:tc>
      </w:tr>
    </w:tbl>
    <w:p w14:paraId="32225C92" w14:textId="1DC19F47" w:rsidR="002A456E" w:rsidRDefault="002A456E" w:rsidP="00571998"/>
    <w:p w14:paraId="2808334D" w14:textId="5DA4C68B" w:rsidR="002A456E" w:rsidRDefault="002A456E" w:rsidP="00571998"/>
    <w:p w14:paraId="63643AC1" w14:textId="34AFAF81" w:rsidR="006E2D70" w:rsidRDefault="006E2D70" w:rsidP="006E2D70">
      <w:pPr>
        <w:pStyle w:val="Heading2"/>
        <w:numPr>
          <w:ilvl w:val="1"/>
          <w:numId w:val="18"/>
        </w:numPr>
      </w:pPr>
      <w:bookmarkStart w:id="32" w:name="_Toc526612644"/>
      <w:bookmarkStart w:id="33" w:name="_Toc18684862"/>
      <w:r>
        <w:t>Logging and Error Handling</w:t>
      </w:r>
      <w:bookmarkEnd w:id="32"/>
      <w:bookmarkEnd w:id="33"/>
    </w:p>
    <w:p w14:paraId="55AC849A" w14:textId="77777777" w:rsidR="006E2D70" w:rsidRDefault="006E2D70" w:rsidP="006E2D70">
      <w:pPr>
        <w:rPr>
          <w:color w:val="002060"/>
          <w:szCs w:val="22"/>
        </w:rPr>
      </w:pPr>
    </w:p>
    <w:p w14:paraId="6212AB1B" w14:textId="641F99AF" w:rsidR="006E2D70" w:rsidRDefault="006E2D70" w:rsidP="006E2D70">
      <w:pPr>
        <w:rPr>
          <w:color w:val="002060"/>
          <w:szCs w:val="22"/>
        </w:rPr>
      </w:pPr>
      <w:r>
        <w:rPr>
          <w:color w:val="002060"/>
          <w:szCs w:val="22"/>
        </w:rPr>
        <w:tab/>
      </w:r>
      <w:r w:rsidR="00F55C7E" w:rsidRPr="00F71587">
        <w:rPr>
          <w:color w:val="002060"/>
          <w:szCs w:val="22"/>
        </w:rPr>
        <w:t xml:space="preserve">IIB will make use of the Prolifics Common Framework </w:t>
      </w:r>
      <w:r w:rsidR="00487306" w:rsidRPr="00F71587">
        <w:rPr>
          <w:color w:val="002060"/>
          <w:szCs w:val="22"/>
        </w:rPr>
        <w:t>for Logging</w:t>
      </w:r>
      <w:r w:rsidRPr="00F71587">
        <w:rPr>
          <w:color w:val="002060"/>
          <w:szCs w:val="22"/>
        </w:rPr>
        <w:t xml:space="preserve"> </w:t>
      </w:r>
      <w:r w:rsidR="00D51E26">
        <w:rPr>
          <w:color w:val="002060"/>
          <w:szCs w:val="22"/>
        </w:rPr>
        <w:t>‘</w:t>
      </w:r>
      <w:r w:rsidR="00D51E26" w:rsidRPr="00D51E26">
        <w:rPr>
          <w:color w:val="002060"/>
          <w:szCs w:val="22"/>
        </w:rPr>
        <w:t>PRO_COMMON_UTIL_SF</w:t>
      </w:r>
      <w:r w:rsidR="00D51E26">
        <w:rPr>
          <w:color w:val="002060"/>
          <w:szCs w:val="22"/>
        </w:rPr>
        <w:t>’</w:t>
      </w:r>
      <w:r w:rsidR="00234A23">
        <w:rPr>
          <w:color w:val="002060"/>
          <w:szCs w:val="22"/>
        </w:rPr>
        <w:t xml:space="preserve"> </w:t>
      </w:r>
      <w:r w:rsidRPr="00F71587">
        <w:rPr>
          <w:color w:val="002060"/>
          <w:szCs w:val="22"/>
        </w:rPr>
        <w:t xml:space="preserve">and Error </w:t>
      </w:r>
      <w:r w:rsidR="00D51E26">
        <w:rPr>
          <w:color w:val="002060"/>
          <w:szCs w:val="22"/>
        </w:rPr>
        <w:tab/>
      </w:r>
      <w:r w:rsidR="00D51E26">
        <w:rPr>
          <w:color w:val="002060"/>
          <w:szCs w:val="22"/>
        </w:rPr>
        <w:tab/>
        <w:t xml:space="preserve"> </w:t>
      </w:r>
      <w:r w:rsidR="00234A23" w:rsidRPr="00F71587">
        <w:rPr>
          <w:color w:val="002060"/>
          <w:szCs w:val="22"/>
        </w:rPr>
        <w:t>handling</w:t>
      </w:r>
      <w:r w:rsidRPr="00F71587">
        <w:rPr>
          <w:color w:val="002060"/>
          <w:szCs w:val="22"/>
        </w:rPr>
        <w:t xml:space="preserve"> </w:t>
      </w:r>
      <w:r w:rsidR="00D51E26">
        <w:rPr>
          <w:color w:val="002060"/>
          <w:szCs w:val="22"/>
        </w:rPr>
        <w:t>framework ‘</w:t>
      </w:r>
      <w:r w:rsidR="00D51E26" w:rsidRPr="00D51E26">
        <w:rPr>
          <w:color w:val="002060"/>
          <w:szCs w:val="22"/>
        </w:rPr>
        <w:t>commonExceptionHandler</w:t>
      </w:r>
      <w:r w:rsidR="00D51E26">
        <w:rPr>
          <w:color w:val="002060"/>
          <w:szCs w:val="22"/>
        </w:rPr>
        <w:t>’</w:t>
      </w:r>
      <w:r w:rsidR="00234A23">
        <w:rPr>
          <w:color w:val="002060"/>
          <w:szCs w:val="22"/>
        </w:rPr>
        <w:t>.</w:t>
      </w:r>
    </w:p>
    <w:p w14:paraId="35CA3F23" w14:textId="34AB8ACD" w:rsidR="004A4A40" w:rsidRPr="005C2E4E" w:rsidRDefault="00262C5A" w:rsidP="00D2447A">
      <w:pPr>
        <w:tabs>
          <w:tab w:val="left" w:pos="1277"/>
        </w:tabs>
        <w:rPr>
          <w:rFonts w:asciiTheme="majorHAnsi" w:hAnsiTheme="majorHAnsi"/>
          <w:b/>
          <w:color w:val="002060"/>
          <w:szCs w:val="22"/>
        </w:rPr>
      </w:pPr>
      <w:r>
        <w:rPr>
          <w:color w:val="002060"/>
          <w:szCs w:val="22"/>
        </w:rPr>
        <w:tab/>
      </w:r>
      <w:r w:rsidR="000268A0" w:rsidRPr="005C2E4E">
        <w:rPr>
          <w:rFonts w:asciiTheme="majorHAnsi" w:hAnsiTheme="majorHAnsi"/>
          <w:b/>
          <w:color w:val="4F81BD" w:themeColor="accent1"/>
          <w:szCs w:val="22"/>
        </w:rPr>
        <w:t xml:space="preserve"> </w:t>
      </w:r>
    </w:p>
    <w:p w14:paraId="2B5F376F" w14:textId="335CD961" w:rsidR="000268A0" w:rsidRDefault="000268A0" w:rsidP="006E2D70">
      <w:pPr>
        <w:rPr>
          <w:color w:val="002060"/>
          <w:szCs w:val="22"/>
        </w:rPr>
      </w:pPr>
    </w:p>
    <w:p w14:paraId="7EDE736A" w14:textId="19FDAF7D" w:rsidR="000268A0" w:rsidRDefault="00D2447A" w:rsidP="006E2D70">
      <w:pPr>
        <w:rPr>
          <w:color w:val="002060"/>
          <w:szCs w:val="22"/>
        </w:rPr>
      </w:pPr>
      <w:r>
        <w:rPr>
          <w:color w:val="002060"/>
          <w:szCs w:val="22"/>
        </w:rPr>
        <w:t xml:space="preserve">                        </w:t>
      </w:r>
      <w:r w:rsidR="00E60F7D">
        <w:rPr>
          <w:color w:val="002060"/>
          <w:szCs w:val="22"/>
        </w:rPr>
        <w:object w:dxaOrig="1531" w:dyaOrig="990" w14:anchorId="4E75D874">
          <v:shape id="_x0000_i1027" type="#_x0000_t75" style="width:76.4pt;height:49.45pt" o:ole="">
            <v:imagedata r:id="rId14" o:title=""/>
          </v:shape>
          <o:OLEObject Type="Embed" ProgID="PowerPoint.Show.12" ShapeID="_x0000_i1027" DrawAspect="Icon" ObjectID="_1629306184" r:id="rId15"/>
        </w:object>
      </w:r>
    </w:p>
    <w:p w14:paraId="36FE9E66" w14:textId="0C0C2FC4" w:rsidR="000268A0" w:rsidRDefault="00262C5A" w:rsidP="006E2D70">
      <w:r>
        <w:t xml:space="preserve">              </w:t>
      </w:r>
      <w:r w:rsidR="00E60F7D">
        <w:t xml:space="preserve">                                                     </w:t>
      </w:r>
    </w:p>
    <w:p w14:paraId="7EA374DB" w14:textId="77777777" w:rsidR="004A4A40" w:rsidRDefault="004A4A40" w:rsidP="006E2D70"/>
    <w:p w14:paraId="5FC6FDED" w14:textId="77777777" w:rsidR="004A4A40" w:rsidRDefault="004A4A40" w:rsidP="006E2D70"/>
    <w:p w14:paraId="70085D6A" w14:textId="77777777" w:rsidR="004A4A40" w:rsidRDefault="004A4A40" w:rsidP="006E2D70"/>
    <w:p w14:paraId="0BF49011" w14:textId="77777777" w:rsidR="004A4A40" w:rsidRDefault="004A4A40" w:rsidP="006E2D70"/>
    <w:p w14:paraId="404786A9" w14:textId="77777777" w:rsidR="004A4A40" w:rsidRDefault="004A4A40" w:rsidP="006E2D70"/>
    <w:p w14:paraId="1305DADD" w14:textId="77777777" w:rsidR="004A4A40" w:rsidRDefault="004A4A40" w:rsidP="006E2D70"/>
    <w:p w14:paraId="62A9FF1D" w14:textId="77777777" w:rsidR="004A4A40" w:rsidRDefault="004A4A40" w:rsidP="006E2D70"/>
    <w:p w14:paraId="2EACE988" w14:textId="77777777" w:rsidR="004A4A40" w:rsidRDefault="004A4A40" w:rsidP="006E2D70"/>
    <w:p w14:paraId="3A87D2C2" w14:textId="77777777" w:rsidR="004A4A40" w:rsidRDefault="004A4A40" w:rsidP="006E2D70"/>
    <w:p w14:paraId="31C967E3" w14:textId="16A34B2E" w:rsidR="00B7519A" w:rsidRDefault="00B7519A" w:rsidP="006E2D70"/>
    <w:p w14:paraId="33F8A1A8" w14:textId="77777777" w:rsidR="00D2447A" w:rsidRDefault="00D2447A" w:rsidP="006E2D70"/>
    <w:p w14:paraId="645E72EF" w14:textId="77777777" w:rsidR="00D2447A" w:rsidRDefault="00D2447A" w:rsidP="006E2D70"/>
    <w:p w14:paraId="166C30EA" w14:textId="77777777" w:rsidR="00D2447A" w:rsidRDefault="00D2447A" w:rsidP="006E2D70"/>
    <w:p w14:paraId="4F9D3EAC" w14:textId="77777777" w:rsidR="00D2447A" w:rsidRDefault="00D2447A" w:rsidP="006E2D70"/>
    <w:p w14:paraId="5E7A3921" w14:textId="77777777" w:rsidR="00D2447A" w:rsidRDefault="00D2447A" w:rsidP="006E2D70"/>
    <w:p w14:paraId="1187E3C7" w14:textId="5B061E07" w:rsidR="00B7519A" w:rsidRDefault="00B7519A" w:rsidP="00B7519A">
      <w:pPr>
        <w:pStyle w:val="Heading3"/>
        <w:numPr>
          <w:ilvl w:val="2"/>
          <w:numId w:val="18"/>
        </w:numPr>
      </w:pPr>
      <w:bookmarkStart w:id="34" w:name="_Toc526612647"/>
      <w:bookmarkStart w:id="35" w:name="_Toc18684863"/>
      <w:r>
        <w:t>Repository Details</w:t>
      </w:r>
      <w:bookmarkEnd w:id="34"/>
      <w:bookmarkEnd w:id="35"/>
    </w:p>
    <w:p w14:paraId="14BAE6FC" w14:textId="613C0F5C" w:rsidR="00B7519A" w:rsidRDefault="00B7519A" w:rsidP="00B7519A"/>
    <w:p w14:paraId="44F92CAC" w14:textId="77777777" w:rsidR="00B7519A" w:rsidRPr="00B7519A" w:rsidRDefault="00B7519A" w:rsidP="00B7519A">
      <w:r>
        <w:tab/>
      </w:r>
      <w:r>
        <w:tab/>
      </w:r>
    </w:p>
    <w:tbl>
      <w:tblPr>
        <w:tblStyle w:val="TableGrid"/>
        <w:tblW w:w="9180" w:type="dxa"/>
        <w:tblInd w:w="985" w:type="dxa"/>
        <w:tblLook w:val="04A0" w:firstRow="1" w:lastRow="0" w:firstColumn="1" w:lastColumn="0" w:noHBand="0" w:noVBand="1"/>
      </w:tblPr>
      <w:tblGrid>
        <w:gridCol w:w="3025"/>
        <w:gridCol w:w="930"/>
        <w:gridCol w:w="5132"/>
        <w:gridCol w:w="93"/>
      </w:tblGrid>
      <w:tr w:rsidR="00B7519A" w:rsidRPr="002A456E" w14:paraId="610F8B3E" w14:textId="4134A2A1" w:rsidTr="00431F9C">
        <w:trPr>
          <w:trHeight w:val="314"/>
        </w:trPr>
        <w:tc>
          <w:tcPr>
            <w:tcW w:w="3020" w:type="dxa"/>
            <w:shd w:val="clear" w:color="auto" w:fill="DBE5F1" w:themeFill="accent1" w:themeFillTint="33"/>
          </w:tcPr>
          <w:p w14:paraId="263396B5" w14:textId="766A584F" w:rsidR="00B7519A" w:rsidRPr="002A456E" w:rsidRDefault="00B7519A" w:rsidP="004D7F9D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Artifact</w:t>
            </w:r>
          </w:p>
        </w:tc>
        <w:tc>
          <w:tcPr>
            <w:tcW w:w="930" w:type="dxa"/>
            <w:shd w:val="clear" w:color="auto" w:fill="DBE5F1" w:themeFill="accent1" w:themeFillTint="33"/>
          </w:tcPr>
          <w:p w14:paraId="24295787" w14:textId="5B29B7B3" w:rsidR="00B7519A" w:rsidRPr="002A456E" w:rsidRDefault="00B7519A" w:rsidP="004D7F9D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Version</w:t>
            </w:r>
          </w:p>
        </w:tc>
        <w:tc>
          <w:tcPr>
            <w:tcW w:w="5225" w:type="dxa"/>
            <w:gridSpan w:val="2"/>
            <w:shd w:val="clear" w:color="auto" w:fill="DBE5F1" w:themeFill="accent1" w:themeFillTint="33"/>
          </w:tcPr>
          <w:p w14:paraId="1B4FC173" w14:textId="67E60F07" w:rsidR="00B7519A" w:rsidRPr="00B7519A" w:rsidRDefault="00B7519A" w:rsidP="004D7F9D">
            <w:pPr>
              <w:jc w:val="center"/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Repository Location</w:t>
            </w:r>
          </w:p>
        </w:tc>
      </w:tr>
      <w:tr w:rsidR="00431F9C" w14:paraId="1AE3E08E" w14:textId="77777777" w:rsidTr="004C52B8">
        <w:trPr>
          <w:gridAfter w:val="1"/>
          <w:wAfter w:w="93" w:type="dxa"/>
          <w:trHeight w:val="332"/>
        </w:trPr>
        <w:tc>
          <w:tcPr>
            <w:tcW w:w="3025" w:type="dxa"/>
          </w:tcPr>
          <w:p w14:paraId="0F9ED93E" w14:textId="687867AE" w:rsidR="00431F9C" w:rsidRPr="004C52B8" w:rsidRDefault="003D3A55" w:rsidP="00F07B4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Retry</w:t>
            </w:r>
            <w:r w:rsidRPr="004C52B8">
              <w:rPr>
                <w:lang w:val="en-US"/>
              </w:rPr>
              <w:t>Application</w:t>
            </w:r>
            <w:proofErr w:type="spellEnd"/>
          </w:p>
        </w:tc>
        <w:tc>
          <w:tcPr>
            <w:tcW w:w="930" w:type="dxa"/>
          </w:tcPr>
          <w:p w14:paraId="5C00E19C" w14:textId="300AA669" w:rsidR="00431F9C" w:rsidRPr="004C52B8" w:rsidRDefault="004C52B8" w:rsidP="00F07B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32" w:type="dxa"/>
          </w:tcPr>
          <w:p w14:paraId="28DBFF74" w14:textId="438B6388" w:rsidR="00431F9C" w:rsidRPr="00431F9C" w:rsidRDefault="00431F9C" w:rsidP="00B41024">
            <w:pPr>
              <w:rPr>
                <w:lang w:val="en-US"/>
              </w:rPr>
            </w:pPr>
            <w:bookmarkStart w:id="36" w:name="_GoBack"/>
            <w:bookmarkEnd w:id="36"/>
          </w:p>
        </w:tc>
      </w:tr>
    </w:tbl>
    <w:p w14:paraId="39EA49BE" w14:textId="77777777" w:rsidR="00F07B4E" w:rsidRDefault="00F07B4E" w:rsidP="00F07B4E"/>
    <w:p w14:paraId="29BE0C16" w14:textId="77777777" w:rsidR="004A0CE6" w:rsidRDefault="004A0CE6" w:rsidP="004A0CE6">
      <w:pPr>
        <w:pStyle w:val="Heading3"/>
        <w:numPr>
          <w:ilvl w:val="0"/>
          <w:numId w:val="0"/>
        </w:numPr>
        <w:ind w:left="1440"/>
      </w:pPr>
      <w:bookmarkStart w:id="37" w:name="_Toc526612651"/>
    </w:p>
    <w:p w14:paraId="2587209D" w14:textId="77777777" w:rsidR="000B7C43" w:rsidRPr="000B7C43" w:rsidRDefault="000B7C43" w:rsidP="000B7C43"/>
    <w:p w14:paraId="257FCE46" w14:textId="77777777" w:rsidR="005E3CC9" w:rsidRPr="005E3CC9" w:rsidRDefault="005E3CC9" w:rsidP="005E3CC9"/>
    <w:p w14:paraId="6C1BCD72" w14:textId="3F861897" w:rsidR="00F07B4E" w:rsidRDefault="00F07B4E" w:rsidP="00F07B4E">
      <w:pPr>
        <w:pStyle w:val="Heading3"/>
        <w:numPr>
          <w:ilvl w:val="2"/>
          <w:numId w:val="18"/>
        </w:numPr>
      </w:pPr>
      <w:bookmarkStart w:id="38" w:name="_Toc18684864"/>
      <w:r>
        <w:t>IIB Configuration Details</w:t>
      </w:r>
      <w:bookmarkEnd w:id="37"/>
      <w:bookmarkEnd w:id="38"/>
    </w:p>
    <w:p w14:paraId="01A57CF0" w14:textId="51CA093E" w:rsidR="00F07B4E" w:rsidRDefault="00F07B4E" w:rsidP="00F07B4E"/>
    <w:p w14:paraId="4AE3AFA7" w14:textId="77777777" w:rsidR="0099086A" w:rsidRDefault="0099086A" w:rsidP="00F07B4E"/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2031"/>
        <w:gridCol w:w="2430"/>
        <w:gridCol w:w="2430"/>
      </w:tblGrid>
      <w:tr w:rsidR="00020387" w:rsidRPr="008A3777" w14:paraId="705CE105" w14:textId="77777777" w:rsidTr="000B7C43">
        <w:tc>
          <w:tcPr>
            <w:tcW w:w="2031" w:type="dxa"/>
            <w:shd w:val="clear" w:color="auto" w:fill="DBE5F1" w:themeFill="accent1" w:themeFillTint="33"/>
          </w:tcPr>
          <w:p w14:paraId="44B6B3AB" w14:textId="52565CFD" w:rsidR="00020387" w:rsidRPr="008A3777" w:rsidRDefault="00020387" w:rsidP="00020387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Parameter Name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0193F113" w14:textId="686CE5F5" w:rsidR="00020387" w:rsidRDefault="00020387" w:rsidP="00020387">
            <w:pPr>
              <w:jc w:val="center"/>
              <w:rPr>
                <w:color w:val="002060"/>
                <w:szCs w:val="22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Environment</w:t>
            </w:r>
          </w:p>
        </w:tc>
        <w:tc>
          <w:tcPr>
            <w:tcW w:w="2430" w:type="dxa"/>
            <w:shd w:val="clear" w:color="auto" w:fill="DBE5F1" w:themeFill="accent1" w:themeFillTint="33"/>
          </w:tcPr>
          <w:p w14:paraId="0DFAFA31" w14:textId="53DDDDD4" w:rsidR="00020387" w:rsidRPr="008A3777" w:rsidRDefault="00020387" w:rsidP="00020387">
            <w:pPr>
              <w:jc w:val="center"/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</w:pPr>
            <w:r>
              <w:rPr>
                <w:rFonts w:asciiTheme="minorHAnsi" w:hAnsiTheme="minorHAnsi"/>
                <w:color w:val="002060"/>
                <w:sz w:val="22"/>
                <w:szCs w:val="22"/>
                <w:lang w:val="en-US" w:eastAsia="en-US"/>
              </w:rPr>
              <w:t>Parameter Value</w:t>
            </w:r>
          </w:p>
        </w:tc>
      </w:tr>
      <w:tr w:rsidR="00020387" w:rsidRPr="008A3777" w14:paraId="608979B4" w14:textId="77777777" w:rsidTr="000B7C43">
        <w:trPr>
          <w:trHeight w:val="71"/>
        </w:trPr>
        <w:tc>
          <w:tcPr>
            <w:tcW w:w="2031" w:type="dxa"/>
            <w:shd w:val="clear" w:color="auto" w:fill="auto"/>
          </w:tcPr>
          <w:p w14:paraId="6EA4A33A" w14:textId="10E20EF4" w:rsidR="00020387" w:rsidRPr="009911B0" w:rsidRDefault="00020387" w:rsidP="00020387">
            <w:pPr>
              <w:jc w:val="center"/>
              <w:rPr>
                <w:color w:val="002060"/>
                <w:szCs w:val="22"/>
                <w:lang w:val="en-US"/>
              </w:rPr>
            </w:pPr>
            <w:r>
              <w:rPr>
                <w:color w:val="002060"/>
                <w:szCs w:val="22"/>
                <w:lang w:val="en-US"/>
              </w:rPr>
              <w:t>Additional Instances</w:t>
            </w:r>
          </w:p>
        </w:tc>
        <w:tc>
          <w:tcPr>
            <w:tcW w:w="2430" w:type="dxa"/>
          </w:tcPr>
          <w:p w14:paraId="045C2761" w14:textId="34BEE6B5" w:rsidR="00020387" w:rsidRPr="009911B0" w:rsidRDefault="00020387" w:rsidP="00020387">
            <w:pPr>
              <w:jc w:val="center"/>
              <w:rPr>
                <w:color w:val="002060"/>
                <w:szCs w:val="22"/>
                <w:highlight w:val="yellow"/>
              </w:rPr>
            </w:pPr>
            <w:r>
              <w:rPr>
                <w:color w:val="002060"/>
                <w:szCs w:val="22"/>
                <w:lang w:val="en-US"/>
              </w:rPr>
              <w:t>DEV</w:t>
            </w:r>
          </w:p>
        </w:tc>
        <w:tc>
          <w:tcPr>
            <w:tcW w:w="2430" w:type="dxa"/>
            <w:shd w:val="clear" w:color="auto" w:fill="auto"/>
          </w:tcPr>
          <w:p w14:paraId="32D9972D" w14:textId="1D5413AB" w:rsidR="00020387" w:rsidRPr="009911B0" w:rsidRDefault="000B5DAA" w:rsidP="00020387">
            <w:pPr>
              <w:jc w:val="center"/>
              <w:rPr>
                <w:color w:val="002060"/>
                <w:szCs w:val="22"/>
                <w:highlight w:val="yellow"/>
                <w:lang w:val="en-US"/>
              </w:rPr>
            </w:pPr>
            <w:r w:rsidRPr="000B5DAA">
              <w:rPr>
                <w:color w:val="002060"/>
                <w:szCs w:val="22"/>
                <w:lang w:val="en-US"/>
              </w:rPr>
              <w:t>1</w:t>
            </w:r>
          </w:p>
        </w:tc>
      </w:tr>
    </w:tbl>
    <w:p w14:paraId="41F792CF" w14:textId="77777777" w:rsidR="0099086A" w:rsidRDefault="0099086A" w:rsidP="0099086A">
      <w:pPr>
        <w:rPr>
          <w:color w:val="002060"/>
          <w:szCs w:val="22"/>
        </w:rPr>
      </w:pPr>
    </w:p>
    <w:p w14:paraId="39B7175C" w14:textId="6A47D343" w:rsidR="0099086A" w:rsidRDefault="0099086A" w:rsidP="0099086A"/>
    <w:p w14:paraId="32159985" w14:textId="77777777" w:rsidR="00461E36" w:rsidRDefault="00461E36" w:rsidP="0099086A"/>
    <w:p w14:paraId="01AF409D" w14:textId="77777777" w:rsidR="00461E36" w:rsidRDefault="00461E36" w:rsidP="0099086A"/>
    <w:p w14:paraId="6B5170A0" w14:textId="1450FB80" w:rsidR="00632386" w:rsidRDefault="00454B58" w:rsidP="00F07B4E">
      <w:pPr>
        <w:pStyle w:val="Heading2"/>
        <w:numPr>
          <w:ilvl w:val="1"/>
          <w:numId w:val="18"/>
        </w:numPr>
      </w:pPr>
      <w:bookmarkStart w:id="39" w:name="_Toc526612653"/>
      <w:bookmarkStart w:id="40" w:name="_Toc18684865"/>
      <w:r>
        <w:t>Unit Test Case</w:t>
      </w:r>
      <w:bookmarkEnd w:id="39"/>
      <w:r w:rsidR="007D76C1">
        <w:t>.</w:t>
      </w:r>
      <w:bookmarkEnd w:id="40"/>
    </w:p>
    <w:p w14:paraId="0FE50D18" w14:textId="6134086A" w:rsidR="00454B58" w:rsidRDefault="00454B58" w:rsidP="00454B58"/>
    <w:p w14:paraId="7DD6AA53" w14:textId="4BDEEF82" w:rsidR="00632386" w:rsidRPr="00632386" w:rsidRDefault="00454B58" w:rsidP="00A23256">
      <w:r>
        <w:tab/>
      </w:r>
      <w:r w:rsidR="00574DC9">
        <w:object w:dxaOrig="1531" w:dyaOrig="990" w14:anchorId="61AB78BC">
          <v:shape id="_x0000_i1025" type="#_x0000_t75" style="width:76.4pt;height:49.45pt" o:ole="">
            <v:imagedata r:id="rId16" o:title=""/>
          </v:shape>
          <o:OLEObject Type="Embed" ProgID="Excel.Sheet.12" ShapeID="_x0000_i1025" DrawAspect="Icon" ObjectID="_1629306185" r:id="rId17"/>
        </w:object>
      </w:r>
    </w:p>
    <w:p w14:paraId="28A56046" w14:textId="77777777" w:rsidR="00086504" w:rsidRPr="00086504" w:rsidRDefault="00086504" w:rsidP="00086504"/>
    <w:p w14:paraId="6B6B3791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1" w:name="_Toc526601471"/>
      <w:bookmarkStart w:id="42" w:name="_Toc526606761"/>
      <w:bookmarkStart w:id="43" w:name="_Toc526607980"/>
      <w:bookmarkStart w:id="44" w:name="_Toc526612655"/>
      <w:bookmarkStart w:id="45" w:name="_Toc453755396"/>
      <w:bookmarkStart w:id="46" w:name="_Toc457554026"/>
      <w:bookmarkStart w:id="47" w:name="_Toc18684866"/>
      <w:bookmarkEnd w:id="41"/>
      <w:bookmarkEnd w:id="42"/>
      <w:bookmarkEnd w:id="43"/>
      <w:bookmarkEnd w:id="44"/>
      <w:bookmarkEnd w:id="47"/>
    </w:p>
    <w:p w14:paraId="0B3FA339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48" w:name="_Toc526601472"/>
      <w:bookmarkStart w:id="49" w:name="_Toc526606762"/>
      <w:bookmarkStart w:id="50" w:name="_Toc526607981"/>
      <w:bookmarkStart w:id="51" w:name="_Toc526612656"/>
      <w:bookmarkStart w:id="52" w:name="_Toc18684867"/>
      <w:bookmarkEnd w:id="48"/>
      <w:bookmarkEnd w:id="49"/>
      <w:bookmarkEnd w:id="50"/>
      <w:bookmarkEnd w:id="51"/>
      <w:bookmarkEnd w:id="52"/>
    </w:p>
    <w:p w14:paraId="23658AC4" w14:textId="77777777" w:rsidR="006D585C" w:rsidRPr="006D585C" w:rsidRDefault="006D585C" w:rsidP="00F07B4E">
      <w:pPr>
        <w:pStyle w:val="ListParagraph"/>
        <w:keepNext/>
        <w:keepLines/>
        <w:numPr>
          <w:ilvl w:val="0"/>
          <w:numId w:val="18"/>
        </w:numPr>
        <w:spacing w:before="20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</w:rPr>
      </w:pPr>
      <w:bookmarkStart w:id="53" w:name="_Toc526601473"/>
      <w:bookmarkStart w:id="54" w:name="_Toc526606763"/>
      <w:bookmarkStart w:id="55" w:name="_Toc526607982"/>
      <w:bookmarkStart w:id="56" w:name="_Toc526612657"/>
      <w:bookmarkStart w:id="57" w:name="_Toc18684868"/>
      <w:bookmarkEnd w:id="53"/>
      <w:bookmarkEnd w:id="54"/>
      <w:bookmarkEnd w:id="55"/>
      <w:bookmarkEnd w:id="56"/>
      <w:bookmarkEnd w:id="57"/>
    </w:p>
    <w:bookmarkEnd w:id="45"/>
    <w:bookmarkEnd w:id="46"/>
    <w:p w14:paraId="09893881" w14:textId="77777777" w:rsidR="00C85312" w:rsidRDefault="00C85312" w:rsidP="00C85312"/>
    <w:p w14:paraId="4A4C77EA" w14:textId="77777777" w:rsidR="00C85312" w:rsidRDefault="00C85312" w:rsidP="00C85312"/>
    <w:p w14:paraId="1563E01C" w14:textId="77777777" w:rsidR="008C46D8" w:rsidRPr="00C85312" w:rsidRDefault="008C46D8" w:rsidP="00C85312"/>
    <w:p w14:paraId="33995289" w14:textId="77777777" w:rsidR="00C85312" w:rsidRPr="00C85312" w:rsidRDefault="00C85312" w:rsidP="00C85312"/>
    <w:sectPr w:rsidR="00C85312" w:rsidRPr="00C85312" w:rsidSect="00B2109B">
      <w:headerReference w:type="default" r:id="rId18"/>
      <w:footerReference w:type="default" r:id="rId19"/>
      <w:headerReference w:type="first" r:id="rId20"/>
      <w:pgSz w:w="12240" w:h="20160" w:code="5"/>
      <w:pgMar w:top="1440" w:right="1080" w:bottom="108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0DC93" w14:textId="77777777" w:rsidR="000A1AA5" w:rsidRDefault="000A1AA5" w:rsidP="00A10765">
      <w:r>
        <w:separator/>
      </w:r>
    </w:p>
  </w:endnote>
  <w:endnote w:type="continuationSeparator" w:id="0">
    <w:p w14:paraId="68729143" w14:textId="77777777" w:rsidR="000A1AA5" w:rsidRDefault="000A1AA5" w:rsidP="00A10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 Black">
    <w:altName w:val="Calibri"/>
    <w:charset w:val="00"/>
    <w:family w:val="swiss"/>
    <w:pitch w:val="variable"/>
    <w:sig w:usb0="00000001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Calibri" w:hAnsi="Calibri"/>
      </w:rPr>
      <w:id w:val="113719949"/>
      <w:docPartObj>
        <w:docPartGallery w:val="Page Numbers (Top of Page)"/>
        <w:docPartUnique/>
      </w:docPartObj>
    </w:sdtPr>
    <w:sdtEndPr>
      <w:rPr>
        <w:szCs w:val="20"/>
      </w:rPr>
    </w:sdtEndPr>
    <w:sdtContent>
      <w:p w14:paraId="4B189C4F" w14:textId="2FA1A4EF" w:rsidR="005911F8" w:rsidRPr="005B7227" w:rsidRDefault="005911F8" w:rsidP="00155F49">
        <w:pPr>
          <w:pStyle w:val="Footer"/>
          <w:rPr>
            <w:rFonts w:ascii="Calibri" w:hAnsi="Calibri"/>
            <w:szCs w:val="20"/>
          </w:rPr>
        </w:pPr>
        <w:r w:rsidRPr="005B7227">
          <w:rPr>
            <w:rFonts w:ascii="Calibri" w:hAnsi="Calibri"/>
            <w:noProof/>
            <w:szCs w:val="20"/>
          </w:rPr>
          <mc:AlternateContent>
            <mc:Choice Requires="wps">
              <w:drawing>
                <wp:anchor distT="4294967295" distB="4294967295" distL="114300" distR="114300" simplePos="0" relativeHeight="251661312" behindDoc="0" locked="0" layoutInCell="1" allowOverlap="1" wp14:anchorId="25196AB8" wp14:editId="5B1FE0D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6400800" cy="0"/>
                  <wp:effectExtent l="0" t="0" r="19050" b="19050"/>
                  <wp:wrapNone/>
                  <wp:docPr id="7" name="Straight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6400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ADD535A" id="Straight Connector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-.05pt" to="7in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" strokecolor="black [3213]">
                  <o:lock v:ext="edit" shapetype="f"/>
                </v:line>
              </w:pict>
            </mc:Fallback>
          </mc:AlternateContent>
        </w:r>
      </w:p>
    </w:sdtContent>
  </w:sdt>
  <w:sdt>
    <w:sdtPr>
      <w:rPr>
        <w:rFonts w:ascii="Calibri" w:hAnsi="Calibri"/>
      </w:rPr>
      <w:id w:val="-1999576915"/>
      <w:docPartObj>
        <w:docPartGallery w:val="Page Numbers (Top of Page)"/>
        <w:docPartUnique/>
      </w:docPartObj>
    </w:sdtPr>
    <w:sdtEndPr>
      <w:rPr>
        <w:szCs w:val="20"/>
      </w:rPr>
    </w:sdtEndPr>
    <w:sdtContent>
      <w:p w14:paraId="0A3150B4" w14:textId="77777777" w:rsidR="005911F8" w:rsidRPr="005B7227" w:rsidRDefault="005911F8" w:rsidP="00ED391D">
        <w:pPr>
          <w:pStyle w:val="Footer"/>
          <w:jc w:val="center"/>
          <w:rPr>
            <w:rFonts w:ascii="Calibri" w:hAnsi="Calibri"/>
            <w:szCs w:val="20"/>
          </w:rPr>
        </w:pPr>
        <w:r w:rsidRPr="005B7227">
          <w:rPr>
            <w:rFonts w:ascii="Calibri" w:hAnsi="Calibri"/>
            <w:szCs w:val="20"/>
          </w:rPr>
          <w:t xml:space="preserve">Page </w:t>
        </w:r>
        <w:r w:rsidRPr="005B7227">
          <w:rPr>
            <w:rFonts w:ascii="Calibri" w:hAnsi="Calibri"/>
            <w:szCs w:val="20"/>
          </w:rPr>
          <w:fldChar w:fldCharType="begin"/>
        </w:r>
        <w:r w:rsidRPr="005B7227">
          <w:rPr>
            <w:rFonts w:ascii="Calibri" w:hAnsi="Calibri"/>
            <w:szCs w:val="20"/>
          </w:rPr>
          <w:instrText xml:space="preserve"> PAGE </w:instrText>
        </w:r>
        <w:r w:rsidRPr="005B7227">
          <w:rPr>
            <w:rFonts w:ascii="Calibri" w:hAnsi="Calibri"/>
            <w:szCs w:val="20"/>
          </w:rPr>
          <w:fldChar w:fldCharType="separate"/>
        </w:r>
        <w:r w:rsidR="00B41024">
          <w:rPr>
            <w:rFonts w:ascii="Calibri" w:hAnsi="Calibri"/>
            <w:noProof/>
            <w:szCs w:val="20"/>
          </w:rPr>
          <w:t>6</w:t>
        </w:r>
        <w:r w:rsidRPr="005B7227">
          <w:rPr>
            <w:rFonts w:ascii="Calibri" w:hAnsi="Calibri"/>
            <w:szCs w:val="20"/>
          </w:rPr>
          <w:fldChar w:fldCharType="end"/>
        </w:r>
        <w:r w:rsidRPr="005B7227">
          <w:rPr>
            <w:rFonts w:ascii="Calibri" w:hAnsi="Calibri"/>
            <w:szCs w:val="20"/>
          </w:rPr>
          <w:t xml:space="preserve"> of </w:t>
        </w:r>
        <w:r w:rsidRPr="005B7227">
          <w:rPr>
            <w:rFonts w:ascii="Calibri" w:hAnsi="Calibri"/>
            <w:szCs w:val="20"/>
          </w:rPr>
          <w:fldChar w:fldCharType="begin"/>
        </w:r>
        <w:r w:rsidRPr="005B7227">
          <w:rPr>
            <w:rFonts w:ascii="Calibri" w:hAnsi="Calibri"/>
            <w:szCs w:val="20"/>
          </w:rPr>
          <w:instrText xml:space="preserve"> NUMPAGES  </w:instrText>
        </w:r>
        <w:r w:rsidRPr="005B7227">
          <w:rPr>
            <w:rFonts w:ascii="Calibri" w:hAnsi="Calibri"/>
            <w:szCs w:val="20"/>
          </w:rPr>
          <w:fldChar w:fldCharType="separate"/>
        </w:r>
        <w:r w:rsidR="00B41024">
          <w:rPr>
            <w:rFonts w:ascii="Calibri" w:hAnsi="Calibri"/>
            <w:noProof/>
            <w:szCs w:val="20"/>
          </w:rPr>
          <w:t>7</w:t>
        </w:r>
        <w:r w:rsidRPr="005B7227">
          <w:rPr>
            <w:rFonts w:ascii="Calibri" w:hAnsi="Calibri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60974" w14:textId="77777777" w:rsidR="000A1AA5" w:rsidRDefault="000A1AA5" w:rsidP="00A10765">
      <w:r>
        <w:separator/>
      </w:r>
    </w:p>
  </w:footnote>
  <w:footnote w:type="continuationSeparator" w:id="0">
    <w:p w14:paraId="4B6E820D" w14:textId="77777777" w:rsidR="000A1AA5" w:rsidRDefault="000A1AA5" w:rsidP="00A10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0F714" w14:textId="2F76EDA3" w:rsidR="005911F8" w:rsidRPr="00025E42" w:rsidRDefault="005911F8">
    <w:pPr>
      <w:pStyle w:val="Head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D7D0105" wp14:editId="5B992242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62875" cy="542925"/>
              <wp:effectExtent l="0" t="0" r="9525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2875" cy="54292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CB2349B" w14:textId="38AF07B7" w:rsidR="005911F8" w:rsidRDefault="005911F8" w:rsidP="0038299E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7D0105" id="Rectangle 5" o:spid="_x0000_s1028" style="position:absolute;margin-left:.75pt;margin-top:-36pt;width:611.25pt;height:42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" fillcolor="#039" stroked="f" strokeweight="2pt">
              <v:path arrowok="t"/>
              <v:textbox>
                <w:txbxContent>
                  <w:p w14:paraId="7CB2349B" w14:textId="38AF07B7" w:rsidR="005911F8" w:rsidRDefault="005911F8" w:rsidP="0038299E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</w:rPr>
      <w:drawing>
        <wp:anchor distT="0" distB="0" distL="114300" distR="114300" simplePos="0" relativeHeight="251669504" behindDoc="0" locked="0" layoutInCell="1" allowOverlap="1" wp14:anchorId="0855673E" wp14:editId="4F665D62">
          <wp:simplePos x="0" y="0"/>
          <wp:positionH relativeFrom="margin">
            <wp:posOffset>-502285</wp:posOffset>
          </wp:positionH>
          <wp:positionV relativeFrom="paragraph">
            <wp:posOffset>-285750</wp:posOffset>
          </wp:positionV>
          <wp:extent cx="1844675" cy="284480"/>
          <wp:effectExtent l="0" t="0" r="3175" b="1270"/>
          <wp:wrapNone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lifics_whi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67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8BC7F" w14:textId="77777777" w:rsidR="005911F8" w:rsidRDefault="005911F8" w:rsidP="00A43A55">
    <w:pPr>
      <w:pStyle w:val="Header"/>
      <w:tabs>
        <w:tab w:val="clear" w:pos="4680"/>
        <w:tab w:val="clear" w:pos="9360"/>
        <w:tab w:val="left" w:pos="1635"/>
        <w:tab w:val="left" w:pos="5310"/>
      </w:tabs>
    </w:pPr>
    <w:r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100B92B" wp14:editId="43CCA181">
              <wp:simplePos x="0" y="0"/>
              <wp:positionH relativeFrom="page">
                <wp:posOffset>9525</wp:posOffset>
              </wp:positionH>
              <wp:positionV relativeFrom="paragraph">
                <wp:posOffset>-457200</wp:posOffset>
              </wp:positionV>
              <wp:extent cx="7762875" cy="542925"/>
              <wp:effectExtent l="0" t="0" r="9525" b="952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2875" cy="542925"/>
                      </a:xfrm>
                      <a:prstGeom prst="rect">
                        <a:avLst/>
                      </a:prstGeom>
                      <a:solidFill>
                        <a:srgbClr val="0033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6B08CFF" id="Rectangle 1" o:spid="_x0000_s1026" style="position:absolute;margin-left:.75pt;margin-top:-36pt;width:611.2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" fillcolor="#039" stroked="f" strokeweight="2pt">
              <v:path arrowok="t"/>
              <w10:wrap anchorx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sz w:val="32"/>
        <w:szCs w:val="32"/>
      </w:rPr>
      <w:drawing>
        <wp:anchor distT="0" distB="0" distL="114300" distR="114300" simplePos="0" relativeHeight="251675648" behindDoc="0" locked="0" layoutInCell="1" allowOverlap="1" wp14:anchorId="1C5CA782" wp14:editId="2992F14E">
          <wp:simplePos x="0" y="0"/>
          <wp:positionH relativeFrom="margin">
            <wp:posOffset>-368935</wp:posOffset>
          </wp:positionH>
          <wp:positionV relativeFrom="paragraph">
            <wp:posOffset>-314325</wp:posOffset>
          </wp:positionV>
          <wp:extent cx="1844675" cy="284480"/>
          <wp:effectExtent l="0" t="0" r="3175" b="1270"/>
          <wp:wrapNone/>
          <wp:docPr id="103" name="Picture 1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rolifics_white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4675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1FC65640"/>
    <w:lvl w:ilvl="0">
      <w:start w:val="1"/>
      <w:numFmt w:val="bullet"/>
      <w:pStyle w:val="HeadingB"/>
      <w:lvlText w:val=""/>
      <w:lvlJc w:val="left"/>
      <w:pPr>
        <w:tabs>
          <w:tab w:val="num" w:pos="1656"/>
        </w:tabs>
        <w:ind w:left="1584" w:hanging="288"/>
      </w:pPr>
      <w:rPr>
        <w:rFonts w:ascii="Symbol" w:hAnsi="Symbol" w:hint="default"/>
      </w:rPr>
    </w:lvl>
  </w:abstractNum>
  <w:abstractNum w:abstractNumId="1" w15:restartNumberingAfterBreak="0">
    <w:nsid w:val="017E5A94"/>
    <w:multiLevelType w:val="hybridMultilevel"/>
    <w:tmpl w:val="677C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10780"/>
    <w:multiLevelType w:val="hybridMultilevel"/>
    <w:tmpl w:val="586EEC1E"/>
    <w:lvl w:ilvl="0" w:tplc="CB261BA2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65C284A"/>
    <w:multiLevelType w:val="multilevel"/>
    <w:tmpl w:val="274A9436"/>
    <w:name w:val="cnLTappendix"/>
    <w:lvl w:ilvl="0">
      <w:start w:val="1"/>
      <w:numFmt w:val="none"/>
      <w:lvlRestart w:val="0"/>
      <w:pStyle w:val="CNAppendixReset"/>
      <w:suff w:val="nothing"/>
      <w:lvlText w:val=""/>
      <w:lvlJc w:val="left"/>
      <w:pPr>
        <w:ind w:left="0" w:firstLine="0"/>
      </w:pPr>
    </w:lvl>
    <w:lvl w:ilvl="1">
      <w:start w:val="1"/>
      <w:numFmt w:val="upperLetter"/>
      <w:suff w:val="space"/>
      <w:lvlText w:val="Appendix %2:"/>
      <w:lvlJc w:val="left"/>
      <w:pPr>
        <w:tabs>
          <w:tab w:val="num" w:pos="360"/>
        </w:tabs>
        <w:ind w:left="0" w:firstLine="0"/>
      </w:pPr>
    </w:lvl>
    <w:lvl w:ilvl="2">
      <w:start w:val="1"/>
      <w:numFmt w:val="decimal"/>
      <w:pStyle w:val="CNAppendixReset"/>
      <w:lvlText w:val="%2 - %3: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6742F9"/>
    <w:multiLevelType w:val="hybridMultilevel"/>
    <w:tmpl w:val="4BD8E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46B61"/>
    <w:multiLevelType w:val="hybridMultilevel"/>
    <w:tmpl w:val="05B8C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42E17"/>
    <w:multiLevelType w:val="hybridMultilevel"/>
    <w:tmpl w:val="5EC4D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34F1"/>
    <w:multiLevelType w:val="hybridMultilevel"/>
    <w:tmpl w:val="7200063C"/>
    <w:lvl w:ilvl="0" w:tplc="D7E88628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468E"/>
    <w:multiLevelType w:val="singleLevel"/>
    <w:tmpl w:val="814A85BA"/>
    <w:lvl w:ilvl="0">
      <w:start w:val="1"/>
      <w:numFmt w:val="bullet"/>
      <w:pStyle w:val="Sapient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065F6B"/>
    <w:multiLevelType w:val="hybridMultilevel"/>
    <w:tmpl w:val="AA34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B5E29"/>
    <w:multiLevelType w:val="hybridMultilevel"/>
    <w:tmpl w:val="05583C56"/>
    <w:lvl w:ilvl="0" w:tplc="22D47A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A132A5"/>
    <w:multiLevelType w:val="hybridMultilevel"/>
    <w:tmpl w:val="66C4F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122D5"/>
    <w:multiLevelType w:val="multilevel"/>
    <w:tmpl w:val="4694F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689534A"/>
    <w:multiLevelType w:val="hybridMultilevel"/>
    <w:tmpl w:val="F580DF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93B27"/>
    <w:multiLevelType w:val="hybridMultilevel"/>
    <w:tmpl w:val="FA66AB00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4A64283B"/>
    <w:multiLevelType w:val="multilevel"/>
    <w:tmpl w:val="4694FC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BB64370"/>
    <w:multiLevelType w:val="hybridMultilevel"/>
    <w:tmpl w:val="CB0E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0225F"/>
    <w:multiLevelType w:val="multilevel"/>
    <w:tmpl w:val="993C2BF4"/>
    <w:lvl w:ilvl="0">
      <w:start w:val="1"/>
      <w:numFmt w:val="none"/>
      <w:lvlRestart w:val="0"/>
      <w:lvlText w:val="●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lvlRestart w:val="0"/>
      <w:lvlText w:val="●"/>
      <w:lvlJc w:val="left"/>
      <w:pPr>
        <w:tabs>
          <w:tab w:val="num" w:pos="1080"/>
        </w:tabs>
        <w:ind w:left="1080" w:hanging="360"/>
      </w:pPr>
    </w:lvl>
    <w:lvl w:ilvl="2">
      <w:start w:val="1"/>
      <w:numFmt w:val="none"/>
      <w:lvlRestart w:val="0"/>
      <w:lvlText w:val="●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lvlRestart w:val="0"/>
      <w:lvlText w:val="●"/>
      <w:lvlJc w:val="left"/>
      <w:pPr>
        <w:tabs>
          <w:tab w:val="num" w:pos="1800"/>
        </w:tabs>
        <w:ind w:left="1800" w:hanging="360"/>
      </w:pPr>
    </w:lvl>
    <w:lvl w:ilvl="4">
      <w:start w:val="1"/>
      <w:numFmt w:val="none"/>
      <w:lvlRestart w:val="0"/>
      <w:lvlText w:val="●"/>
      <w:lvlJc w:val="left"/>
      <w:pPr>
        <w:tabs>
          <w:tab w:val="num" w:pos="2160"/>
        </w:tabs>
        <w:ind w:left="2160" w:hanging="360"/>
      </w:pPr>
    </w:lvl>
    <w:lvl w:ilvl="5">
      <w:start w:val="1"/>
      <w:numFmt w:val="none"/>
      <w:lvlRestart w:val="0"/>
      <w:lvlText w:val="●"/>
      <w:lvlJc w:val="left"/>
      <w:pPr>
        <w:tabs>
          <w:tab w:val="num" w:pos="2520"/>
        </w:tabs>
        <w:ind w:left="2520" w:hanging="360"/>
      </w:pPr>
    </w:lvl>
    <w:lvl w:ilvl="6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1080"/>
        </w:tabs>
        <w:ind w:left="1080" w:hanging="360"/>
      </w:pPr>
    </w:lvl>
    <w:lvl w:ilvl="8">
      <w:start w:val="1"/>
      <w:numFmt w:val="none"/>
      <w:lvlRestart w:val="0"/>
      <w:suff w:val="nothing"/>
      <w:lvlText w:val=""/>
      <w:lvlJc w:val="left"/>
      <w:pPr>
        <w:ind w:left="360" w:firstLine="0"/>
      </w:pPr>
    </w:lvl>
  </w:abstractNum>
  <w:abstractNum w:abstractNumId="18" w15:restartNumberingAfterBreak="0">
    <w:nsid w:val="5AD90255"/>
    <w:multiLevelType w:val="hybridMultilevel"/>
    <w:tmpl w:val="72A80B3E"/>
    <w:lvl w:ilvl="0" w:tplc="C27A6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AD3E1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6A9312A"/>
    <w:multiLevelType w:val="multilevel"/>
    <w:tmpl w:val="B4AEEC84"/>
    <w:lvl w:ilvl="0">
      <w:start w:val="5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8D1001"/>
    <w:multiLevelType w:val="hybridMultilevel"/>
    <w:tmpl w:val="16FE627A"/>
    <w:lvl w:ilvl="0" w:tplc="46708AC0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626CBF"/>
    <w:multiLevelType w:val="multilevel"/>
    <w:tmpl w:val="4BE2B5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6E602BBF"/>
    <w:multiLevelType w:val="multilevel"/>
    <w:tmpl w:val="1C32F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7E997E01"/>
    <w:multiLevelType w:val="hybridMultilevel"/>
    <w:tmpl w:val="F1B678B0"/>
    <w:lvl w:ilvl="0" w:tplc="0409000F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20"/>
        <w:szCs w:val="20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  <w:szCs w:val="20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3"/>
  </w:num>
  <w:num w:numId="4">
    <w:abstractNumId w:val="17"/>
  </w:num>
  <w:num w:numId="5">
    <w:abstractNumId w:val="0"/>
  </w:num>
  <w:num w:numId="6">
    <w:abstractNumId w:val="21"/>
  </w:num>
  <w:num w:numId="7">
    <w:abstractNumId w:val="8"/>
  </w:num>
  <w:num w:numId="8">
    <w:abstractNumId w:val="11"/>
  </w:num>
  <w:num w:numId="9">
    <w:abstractNumId w:val="23"/>
  </w:num>
  <w:num w:numId="10">
    <w:abstractNumId w:val="14"/>
  </w:num>
  <w:num w:numId="11">
    <w:abstractNumId w:val="13"/>
  </w:num>
  <w:num w:numId="12">
    <w:abstractNumId w:val="16"/>
  </w:num>
  <w:num w:numId="13">
    <w:abstractNumId w:val="22"/>
  </w:num>
  <w:num w:numId="14">
    <w:abstractNumId w:val="9"/>
  </w:num>
  <w:num w:numId="15">
    <w:abstractNumId w:val="2"/>
  </w:num>
  <w:num w:numId="16">
    <w:abstractNumId w:val="7"/>
  </w:num>
  <w:num w:numId="17">
    <w:abstractNumId w:val="1"/>
  </w:num>
  <w:num w:numId="18">
    <w:abstractNumId w:val="15"/>
  </w:num>
  <w:num w:numId="19">
    <w:abstractNumId w:val="18"/>
  </w:num>
  <w:num w:numId="20">
    <w:abstractNumId w:val="4"/>
  </w:num>
  <w:num w:numId="21">
    <w:abstractNumId w:val="5"/>
  </w:num>
  <w:num w:numId="22">
    <w:abstractNumId w:val="10"/>
  </w:num>
  <w:num w:numId="23">
    <w:abstractNumId w:val="19"/>
  </w:num>
  <w:num w:numId="24">
    <w:abstractNumId w:val="6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31">
    <w:abstractNumId w:val="20"/>
  </w:num>
  <w:num w:numId="32">
    <w:abstractNumId w:val="19"/>
  </w:num>
  <w:num w:numId="33">
    <w:abstractNumId w:val="19"/>
  </w:num>
  <w:num w:numId="34">
    <w:abstractNumId w:val="19"/>
  </w:num>
  <w:num w:numId="35">
    <w:abstractNumId w:val="12"/>
  </w:num>
  <w:num w:numId="36">
    <w:abstractNumId w:val="19"/>
  </w:num>
  <w:num w:numId="37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2A3"/>
    <w:rsid w:val="00000625"/>
    <w:rsid w:val="00001428"/>
    <w:rsid w:val="000039DD"/>
    <w:rsid w:val="000039E8"/>
    <w:rsid w:val="00003F47"/>
    <w:rsid w:val="0000475B"/>
    <w:rsid w:val="00006024"/>
    <w:rsid w:val="000074FF"/>
    <w:rsid w:val="000104A4"/>
    <w:rsid w:val="000112A4"/>
    <w:rsid w:val="0001134B"/>
    <w:rsid w:val="00013670"/>
    <w:rsid w:val="00014902"/>
    <w:rsid w:val="00014930"/>
    <w:rsid w:val="00020387"/>
    <w:rsid w:val="000207F3"/>
    <w:rsid w:val="00021E44"/>
    <w:rsid w:val="00023766"/>
    <w:rsid w:val="00023AFE"/>
    <w:rsid w:val="00025E42"/>
    <w:rsid w:val="000268A0"/>
    <w:rsid w:val="00027A2D"/>
    <w:rsid w:val="00033BE1"/>
    <w:rsid w:val="00034C25"/>
    <w:rsid w:val="00035FD7"/>
    <w:rsid w:val="00037858"/>
    <w:rsid w:val="00040955"/>
    <w:rsid w:val="00041EE3"/>
    <w:rsid w:val="00042F82"/>
    <w:rsid w:val="000430E8"/>
    <w:rsid w:val="00043B14"/>
    <w:rsid w:val="0004504D"/>
    <w:rsid w:val="000458ED"/>
    <w:rsid w:val="00046F7D"/>
    <w:rsid w:val="000563DF"/>
    <w:rsid w:val="00060197"/>
    <w:rsid w:val="00060EB4"/>
    <w:rsid w:val="000622BD"/>
    <w:rsid w:val="00063235"/>
    <w:rsid w:val="000637F0"/>
    <w:rsid w:val="000641FC"/>
    <w:rsid w:val="0006449C"/>
    <w:rsid w:val="00065E20"/>
    <w:rsid w:val="00065FDF"/>
    <w:rsid w:val="00067A34"/>
    <w:rsid w:val="000701D8"/>
    <w:rsid w:val="00070B88"/>
    <w:rsid w:val="00071EAE"/>
    <w:rsid w:val="00073458"/>
    <w:rsid w:val="000751BA"/>
    <w:rsid w:val="000756B6"/>
    <w:rsid w:val="00075C6B"/>
    <w:rsid w:val="00075EA8"/>
    <w:rsid w:val="00075FA8"/>
    <w:rsid w:val="0007644D"/>
    <w:rsid w:val="00076822"/>
    <w:rsid w:val="0007752F"/>
    <w:rsid w:val="00080818"/>
    <w:rsid w:val="00082F82"/>
    <w:rsid w:val="0008348A"/>
    <w:rsid w:val="00083C8C"/>
    <w:rsid w:val="00084F1D"/>
    <w:rsid w:val="00085505"/>
    <w:rsid w:val="00086504"/>
    <w:rsid w:val="000870B2"/>
    <w:rsid w:val="000904DB"/>
    <w:rsid w:val="00090C59"/>
    <w:rsid w:val="00092669"/>
    <w:rsid w:val="00093C54"/>
    <w:rsid w:val="0009464A"/>
    <w:rsid w:val="00094F34"/>
    <w:rsid w:val="00096126"/>
    <w:rsid w:val="00097A2E"/>
    <w:rsid w:val="000A1AA5"/>
    <w:rsid w:val="000A2A55"/>
    <w:rsid w:val="000A2A6F"/>
    <w:rsid w:val="000A3041"/>
    <w:rsid w:val="000A43F9"/>
    <w:rsid w:val="000A6985"/>
    <w:rsid w:val="000A7922"/>
    <w:rsid w:val="000A797B"/>
    <w:rsid w:val="000B2B77"/>
    <w:rsid w:val="000B302E"/>
    <w:rsid w:val="000B5185"/>
    <w:rsid w:val="000B5DAA"/>
    <w:rsid w:val="000B6460"/>
    <w:rsid w:val="000B7C43"/>
    <w:rsid w:val="000B7E07"/>
    <w:rsid w:val="000C1CA3"/>
    <w:rsid w:val="000C7582"/>
    <w:rsid w:val="000D53F9"/>
    <w:rsid w:val="000D7DE5"/>
    <w:rsid w:val="000E24B7"/>
    <w:rsid w:val="000E2905"/>
    <w:rsid w:val="000E2D8E"/>
    <w:rsid w:val="000E433D"/>
    <w:rsid w:val="000E4E62"/>
    <w:rsid w:val="000E63D2"/>
    <w:rsid w:val="000E6A86"/>
    <w:rsid w:val="000E7446"/>
    <w:rsid w:val="000F022A"/>
    <w:rsid w:val="000F1843"/>
    <w:rsid w:val="000F1E49"/>
    <w:rsid w:val="000F2501"/>
    <w:rsid w:val="000F3C7B"/>
    <w:rsid w:val="000F596A"/>
    <w:rsid w:val="000F7B9A"/>
    <w:rsid w:val="00100459"/>
    <w:rsid w:val="00100AFA"/>
    <w:rsid w:val="00103E53"/>
    <w:rsid w:val="00105E7E"/>
    <w:rsid w:val="00111946"/>
    <w:rsid w:val="001153EB"/>
    <w:rsid w:val="001157BC"/>
    <w:rsid w:val="00115DF2"/>
    <w:rsid w:val="00116230"/>
    <w:rsid w:val="001229EF"/>
    <w:rsid w:val="00124A60"/>
    <w:rsid w:val="00124B95"/>
    <w:rsid w:val="00125B1B"/>
    <w:rsid w:val="001308F9"/>
    <w:rsid w:val="001325DA"/>
    <w:rsid w:val="001354CF"/>
    <w:rsid w:val="00135D4A"/>
    <w:rsid w:val="00135F8A"/>
    <w:rsid w:val="00136028"/>
    <w:rsid w:val="00136EA3"/>
    <w:rsid w:val="00140311"/>
    <w:rsid w:val="00140811"/>
    <w:rsid w:val="00141857"/>
    <w:rsid w:val="00141F51"/>
    <w:rsid w:val="001446A8"/>
    <w:rsid w:val="00147A65"/>
    <w:rsid w:val="00147C00"/>
    <w:rsid w:val="001529D4"/>
    <w:rsid w:val="00152D15"/>
    <w:rsid w:val="001533A8"/>
    <w:rsid w:val="00153ABE"/>
    <w:rsid w:val="00153ADE"/>
    <w:rsid w:val="00155F49"/>
    <w:rsid w:val="001605D5"/>
    <w:rsid w:val="0016202C"/>
    <w:rsid w:val="00164D13"/>
    <w:rsid w:val="00170930"/>
    <w:rsid w:val="001710B3"/>
    <w:rsid w:val="00171520"/>
    <w:rsid w:val="0017360E"/>
    <w:rsid w:val="00173C64"/>
    <w:rsid w:val="00173F12"/>
    <w:rsid w:val="00175035"/>
    <w:rsid w:val="001758A8"/>
    <w:rsid w:val="00176D33"/>
    <w:rsid w:val="00180185"/>
    <w:rsid w:val="00184BCF"/>
    <w:rsid w:val="00184E18"/>
    <w:rsid w:val="0019151F"/>
    <w:rsid w:val="00196662"/>
    <w:rsid w:val="00196764"/>
    <w:rsid w:val="001A06A4"/>
    <w:rsid w:val="001A129C"/>
    <w:rsid w:val="001A2DC6"/>
    <w:rsid w:val="001A3B78"/>
    <w:rsid w:val="001A5864"/>
    <w:rsid w:val="001A6B21"/>
    <w:rsid w:val="001A7409"/>
    <w:rsid w:val="001A7664"/>
    <w:rsid w:val="001A795F"/>
    <w:rsid w:val="001B14CE"/>
    <w:rsid w:val="001B2070"/>
    <w:rsid w:val="001C1E2C"/>
    <w:rsid w:val="001C207D"/>
    <w:rsid w:val="001C2556"/>
    <w:rsid w:val="001C4D53"/>
    <w:rsid w:val="001C639D"/>
    <w:rsid w:val="001C75E0"/>
    <w:rsid w:val="001D32E0"/>
    <w:rsid w:val="001D3ED3"/>
    <w:rsid w:val="001D654C"/>
    <w:rsid w:val="001D6616"/>
    <w:rsid w:val="001E1174"/>
    <w:rsid w:val="001E1974"/>
    <w:rsid w:val="001E1B65"/>
    <w:rsid w:val="001E2E80"/>
    <w:rsid w:val="001E472D"/>
    <w:rsid w:val="001E4E5D"/>
    <w:rsid w:val="001E5424"/>
    <w:rsid w:val="001E5D77"/>
    <w:rsid w:val="001F1AFB"/>
    <w:rsid w:val="001F1DAE"/>
    <w:rsid w:val="001F3764"/>
    <w:rsid w:val="001F3A11"/>
    <w:rsid w:val="001F4026"/>
    <w:rsid w:val="001F5915"/>
    <w:rsid w:val="001F5DFF"/>
    <w:rsid w:val="001F6959"/>
    <w:rsid w:val="00200435"/>
    <w:rsid w:val="002007BB"/>
    <w:rsid w:val="002029C5"/>
    <w:rsid w:val="002034FD"/>
    <w:rsid w:val="00204BBC"/>
    <w:rsid w:val="002057AF"/>
    <w:rsid w:val="00205805"/>
    <w:rsid w:val="00210026"/>
    <w:rsid w:val="002104A0"/>
    <w:rsid w:val="002104FE"/>
    <w:rsid w:val="002118CC"/>
    <w:rsid w:val="00212066"/>
    <w:rsid w:val="00213F3C"/>
    <w:rsid w:val="0021561D"/>
    <w:rsid w:val="00215BC0"/>
    <w:rsid w:val="00216E5E"/>
    <w:rsid w:val="00217AEA"/>
    <w:rsid w:val="00220AE4"/>
    <w:rsid w:val="00222004"/>
    <w:rsid w:val="0022460E"/>
    <w:rsid w:val="002263B0"/>
    <w:rsid w:val="0022688D"/>
    <w:rsid w:val="00226F10"/>
    <w:rsid w:val="00230C48"/>
    <w:rsid w:val="00230D82"/>
    <w:rsid w:val="00232822"/>
    <w:rsid w:val="00233942"/>
    <w:rsid w:val="00234625"/>
    <w:rsid w:val="00234A23"/>
    <w:rsid w:val="00235B08"/>
    <w:rsid w:val="00240987"/>
    <w:rsid w:val="0024484B"/>
    <w:rsid w:val="00245A28"/>
    <w:rsid w:val="00246C02"/>
    <w:rsid w:val="00250414"/>
    <w:rsid w:val="00252269"/>
    <w:rsid w:val="002529BC"/>
    <w:rsid w:val="00253067"/>
    <w:rsid w:val="00254240"/>
    <w:rsid w:val="00255277"/>
    <w:rsid w:val="00257A86"/>
    <w:rsid w:val="002614D5"/>
    <w:rsid w:val="00262C5A"/>
    <w:rsid w:val="00263208"/>
    <w:rsid w:val="00263C02"/>
    <w:rsid w:val="00264F6F"/>
    <w:rsid w:val="00265393"/>
    <w:rsid w:val="00271CBF"/>
    <w:rsid w:val="00271D42"/>
    <w:rsid w:val="0027211F"/>
    <w:rsid w:val="00272954"/>
    <w:rsid w:val="0027469D"/>
    <w:rsid w:val="00274B60"/>
    <w:rsid w:val="00276683"/>
    <w:rsid w:val="0027740B"/>
    <w:rsid w:val="0027786C"/>
    <w:rsid w:val="0028040F"/>
    <w:rsid w:val="00281E2C"/>
    <w:rsid w:val="002831B7"/>
    <w:rsid w:val="00284672"/>
    <w:rsid w:val="00285AE2"/>
    <w:rsid w:val="002860E6"/>
    <w:rsid w:val="002865C3"/>
    <w:rsid w:val="002903D2"/>
    <w:rsid w:val="002920CB"/>
    <w:rsid w:val="00293820"/>
    <w:rsid w:val="00294AD4"/>
    <w:rsid w:val="00294B7D"/>
    <w:rsid w:val="002953AA"/>
    <w:rsid w:val="00296510"/>
    <w:rsid w:val="002970BA"/>
    <w:rsid w:val="002A0239"/>
    <w:rsid w:val="002A1B22"/>
    <w:rsid w:val="002A456E"/>
    <w:rsid w:val="002A5939"/>
    <w:rsid w:val="002B049F"/>
    <w:rsid w:val="002B0EB2"/>
    <w:rsid w:val="002B29BF"/>
    <w:rsid w:val="002B3413"/>
    <w:rsid w:val="002B3565"/>
    <w:rsid w:val="002B5E74"/>
    <w:rsid w:val="002C26F4"/>
    <w:rsid w:val="002C44A9"/>
    <w:rsid w:val="002C5362"/>
    <w:rsid w:val="002C5A1D"/>
    <w:rsid w:val="002C700F"/>
    <w:rsid w:val="002D60E7"/>
    <w:rsid w:val="002D65BB"/>
    <w:rsid w:val="002D6713"/>
    <w:rsid w:val="002E17A2"/>
    <w:rsid w:val="002E3035"/>
    <w:rsid w:val="002E654F"/>
    <w:rsid w:val="002E6E48"/>
    <w:rsid w:val="002F198D"/>
    <w:rsid w:val="002F1E57"/>
    <w:rsid w:val="002F2A07"/>
    <w:rsid w:val="002F3009"/>
    <w:rsid w:val="002F32C8"/>
    <w:rsid w:val="002F3EA7"/>
    <w:rsid w:val="002F5938"/>
    <w:rsid w:val="002F6DC0"/>
    <w:rsid w:val="00302561"/>
    <w:rsid w:val="00302D74"/>
    <w:rsid w:val="00304D3F"/>
    <w:rsid w:val="00304DB7"/>
    <w:rsid w:val="003117FE"/>
    <w:rsid w:val="00311E67"/>
    <w:rsid w:val="00312AB0"/>
    <w:rsid w:val="0031308F"/>
    <w:rsid w:val="0031360F"/>
    <w:rsid w:val="003177C1"/>
    <w:rsid w:val="00321946"/>
    <w:rsid w:val="00323F37"/>
    <w:rsid w:val="003242CA"/>
    <w:rsid w:val="0033002A"/>
    <w:rsid w:val="00330336"/>
    <w:rsid w:val="00330991"/>
    <w:rsid w:val="00336749"/>
    <w:rsid w:val="00337449"/>
    <w:rsid w:val="00337E73"/>
    <w:rsid w:val="003405FC"/>
    <w:rsid w:val="00340995"/>
    <w:rsid w:val="0034143E"/>
    <w:rsid w:val="003416CF"/>
    <w:rsid w:val="003431B9"/>
    <w:rsid w:val="00344612"/>
    <w:rsid w:val="0034668E"/>
    <w:rsid w:val="0034796F"/>
    <w:rsid w:val="00350E88"/>
    <w:rsid w:val="003512CD"/>
    <w:rsid w:val="003514A8"/>
    <w:rsid w:val="00351971"/>
    <w:rsid w:val="00351AF2"/>
    <w:rsid w:val="00351B43"/>
    <w:rsid w:val="003523EC"/>
    <w:rsid w:val="00352524"/>
    <w:rsid w:val="00355C67"/>
    <w:rsid w:val="00357563"/>
    <w:rsid w:val="00360B2B"/>
    <w:rsid w:val="00362A19"/>
    <w:rsid w:val="00363937"/>
    <w:rsid w:val="0036672D"/>
    <w:rsid w:val="00366D58"/>
    <w:rsid w:val="00367E07"/>
    <w:rsid w:val="003701B2"/>
    <w:rsid w:val="003706E4"/>
    <w:rsid w:val="00370D58"/>
    <w:rsid w:val="00374C06"/>
    <w:rsid w:val="0037666E"/>
    <w:rsid w:val="0037787F"/>
    <w:rsid w:val="00377BAA"/>
    <w:rsid w:val="003806C6"/>
    <w:rsid w:val="00380C24"/>
    <w:rsid w:val="003815CD"/>
    <w:rsid w:val="00381CF6"/>
    <w:rsid w:val="0038299E"/>
    <w:rsid w:val="00383764"/>
    <w:rsid w:val="003837E9"/>
    <w:rsid w:val="00384158"/>
    <w:rsid w:val="003846FA"/>
    <w:rsid w:val="003859D2"/>
    <w:rsid w:val="0038698A"/>
    <w:rsid w:val="00390243"/>
    <w:rsid w:val="0039182F"/>
    <w:rsid w:val="00391F99"/>
    <w:rsid w:val="00392294"/>
    <w:rsid w:val="00392864"/>
    <w:rsid w:val="0039453A"/>
    <w:rsid w:val="00394769"/>
    <w:rsid w:val="00397156"/>
    <w:rsid w:val="0039723D"/>
    <w:rsid w:val="00397387"/>
    <w:rsid w:val="0039768E"/>
    <w:rsid w:val="00397C5A"/>
    <w:rsid w:val="00397D72"/>
    <w:rsid w:val="00397E5E"/>
    <w:rsid w:val="003A1684"/>
    <w:rsid w:val="003A3FD6"/>
    <w:rsid w:val="003A4C98"/>
    <w:rsid w:val="003A5CB8"/>
    <w:rsid w:val="003A7045"/>
    <w:rsid w:val="003B04A1"/>
    <w:rsid w:val="003B213F"/>
    <w:rsid w:val="003B2FE4"/>
    <w:rsid w:val="003B4893"/>
    <w:rsid w:val="003B49C0"/>
    <w:rsid w:val="003B54CA"/>
    <w:rsid w:val="003B5966"/>
    <w:rsid w:val="003B5B98"/>
    <w:rsid w:val="003C0556"/>
    <w:rsid w:val="003C1250"/>
    <w:rsid w:val="003C1E6F"/>
    <w:rsid w:val="003C277A"/>
    <w:rsid w:val="003C2B64"/>
    <w:rsid w:val="003C40B4"/>
    <w:rsid w:val="003C448C"/>
    <w:rsid w:val="003C6F8C"/>
    <w:rsid w:val="003D03F1"/>
    <w:rsid w:val="003D3A55"/>
    <w:rsid w:val="003D6356"/>
    <w:rsid w:val="003D6482"/>
    <w:rsid w:val="003E05D6"/>
    <w:rsid w:val="003E0A0C"/>
    <w:rsid w:val="003E119E"/>
    <w:rsid w:val="003E1A3C"/>
    <w:rsid w:val="003E2C73"/>
    <w:rsid w:val="003E5A25"/>
    <w:rsid w:val="003E7621"/>
    <w:rsid w:val="003F026A"/>
    <w:rsid w:val="003F26C5"/>
    <w:rsid w:val="003F3C73"/>
    <w:rsid w:val="003F49CE"/>
    <w:rsid w:val="003F79B3"/>
    <w:rsid w:val="003F7F62"/>
    <w:rsid w:val="00400949"/>
    <w:rsid w:val="004022DC"/>
    <w:rsid w:val="004033FD"/>
    <w:rsid w:val="004038B5"/>
    <w:rsid w:val="004055F6"/>
    <w:rsid w:val="004059CF"/>
    <w:rsid w:val="004075B2"/>
    <w:rsid w:val="00407729"/>
    <w:rsid w:val="00413026"/>
    <w:rsid w:val="00413813"/>
    <w:rsid w:val="00414E3A"/>
    <w:rsid w:val="00415685"/>
    <w:rsid w:val="00416855"/>
    <w:rsid w:val="00421973"/>
    <w:rsid w:val="00422A8F"/>
    <w:rsid w:val="00423455"/>
    <w:rsid w:val="004315EE"/>
    <w:rsid w:val="00431CEC"/>
    <w:rsid w:val="00431F9C"/>
    <w:rsid w:val="00432DC6"/>
    <w:rsid w:val="00433E86"/>
    <w:rsid w:val="00433FD2"/>
    <w:rsid w:val="00434205"/>
    <w:rsid w:val="00434B86"/>
    <w:rsid w:val="004354E5"/>
    <w:rsid w:val="00440173"/>
    <w:rsid w:val="00441ED1"/>
    <w:rsid w:val="0044314D"/>
    <w:rsid w:val="004434B7"/>
    <w:rsid w:val="00443C3D"/>
    <w:rsid w:val="0044480A"/>
    <w:rsid w:val="00444926"/>
    <w:rsid w:val="00444BA3"/>
    <w:rsid w:val="00446E7A"/>
    <w:rsid w:val="00450341"/>
    <w:rsid w:val="00450576"/>
    <w:rsid w:val="00451C45"/>
    <w:rsid w:val="00453553"/>
    <w:rsid w:val="00454258"/>
    <w:rsid w:val="00454B58"/>
    <w:rsid w:val="0045612F"/>
    <w:rsid w:val="004573ED"/>
    <w:rsid w:val="00460F71"/>
    <w:rsid w:val="00460F9D"/>
    <w:rsid w:val="0046132A"/>
    <w:rsid w:val="00461E36"/>
    <w:rsid w:val="004629A2"/>
    <w:rsid w:val="00462C76"/>
    <w:rsid w:val="0046321E"/>
    <w:rsid w:val="0046496C"/>
    <w:rsid w:val="00464DD2"/>
    <w:rsid w:val="00465168"/>
    <w:rsid w:val="0046602F"/>
    <w:rsid w:val="00470459"/>
    <w:rsid w:val="00470C56"/>
    <w:rsid w:val="00471B31"/>
    <w:rsid w:val="00472249"/>
    <w:rsid w:val="00472841"/>
    <w:rsid w:val="00473DEE"/>
    <w:rsid w:val="00473F90"/>
    <w:rsid w:val="004742A1"/>
    <w:rsid w:val="00474325"/>
    <w:rsid w:val="004759F2"/>
    <w:rsid w:val="004817FF"/>
    <w:rsid w:val="00482E07"/>
    <w:rsid w:val="00482FD4"/>
    <w:rsid w:val="004847BC"/>
    <w:rsid w:val="00485BD2"/>
    <w:rsid w:val="00487306"/>
    <w:rsid w:val="00490972"/>
    <w:rsid w:val="00494333"/>
    <w:rsid w:val="00496018"/>
    <w:rsid w:val="00496510"/>
    <w:rsid w:val="004A0CE6"/>
    <w:rsid w:val="004A1633"/>
    <w:rsid w:val="004A1B02"/>
    <w:rsid w:val="004A2F4A"/>
    <w:rsid w:val="004A2F97"/>
    <w:rsid w:val="004A3E54"/>
    <w:rsid w:val="004A4A40"/>
    <w:rsid w:val="004A503C"/>
    <w:rsid w:val="004B04F0"/>
    <w:rsid w:val="004B0ED3"/>
    <w:rsid w:val="004B17BC"/>
    <w:rsid w:val="004B4060"/>
    <w:rsid w:val="004B4978"/>
    <w:rsid w:val="004B4BDC"/>
    <w:rsid w:val="004B6026"/>
    <w:rsid w:val="004B78A1"/>
    <w:rsid w:val="004C0175"/>
    <w:rsid w:val="004C2AF4"/>
    <w:rsid w:val="004C4142"/>
    <w:rsid w:val="004C470F"/>
    <w:rsid w:val="004C52B8"/>
    <w:rsid w:val="004C7842"/>
    <w:rsid w:val="004D04CF"/>
    <w:rsid w:val="004D0CB4"/>
    <w:rsid w:val="004D1098"/>
    <w:rsid w:val="004D2433"/>
    <w:rsid w:val="004D34BC"/>
    <w:rsid w:val="004D56BA"/>
    <w:rsid w:val="004D56EE"/>
    <w:rsid w:val="004D5FFA"/>
    <w:rsid w:val="004D756E"/>
    <w:rsid w:val="004D7F9D"/>
    <w:rsid w:val="004E0451"/>
    <w:rsid w:val="004E2464"/>
    <w:rsid w:val="004E3039"/>
    <w:rsid w:val="004E32A1"/>
    <w:rsid w:val="004E79BB"/>
    <w:rsid w:val="004F19A3"/>
    <w:rsid w:val="004F2BCA"/>
    <w:rsid w:val="004F3116"/>
    <w:rsid w:val="004F387C"/>
    <w:rsid w:val="004F3D15"/>
    <w:rsid w:val="004F475F"/>
    <w:rsid w:val="004F6A7E"/>
    <w:rsid w:val="004F7640"/>
    <w:rsid w:val="00501E51"/>
    <w:rsid w:val="0050207B"/>
    <w:rsid w:val="00503134"/>
    <w:rsid w:val="005051C1"/>
    <w:rsid w:val="00505CA2"/>
    <w:rsid w:val="0050669C"/>
    <w:rsid w:val="005068EB"/>
    <w:rsid w:val="00507A41"/>
    <w:rsid w:val="0051212A"/>
    <w:rsid w:val="0051345E"/>
    <w:rsid w:val="00513C5C"/>
    <w:rsid w:val="005142C9"/>
    <w:rsid w:val="005168E5"/>
    <w:rsid w:val="00516A13"/>
    <w:rsid w:val="00520106"/>
    <w:rsid w:val="00521731"/>
    <w:rsid w:val="005245CB"/>
    <w:rsid w:val="00530C72"/>
    <w:rsid w:val="00531298"/>
    <w:rsid w:val="00531AA1"/>
    <w:rsid w:val="00531ED7"/>
    <w:rsid w:val="00532640"/>
    <w:rsid w:val="0053372A"/>
    <w:rsid w:val="00534D67"/>
    <w:rsid w:val="00535CE3"/>
    <w:rsid w:val="00537ED0"/>
    <w:rsid w:val="0054157E"/>
    <w:rsid w:val="00541CA2"/>
    <w:rsid w:val="005426FA"/>
    <w:rsid w:val="00542FE8"/>
    <w:rsid w:val="005442CC"/>
    <w:rsid w:val="00544927"/>
    <w:rsid w:val="00545CD0"/>
    <w:rsid w:val="005503DC"/>
    <w:rsid w:val="005508A7"/>
    <w:rsid w:val="00550EFA"/>
    <w:rsid w:val="00551979"/>
    <w:rsid w:val="0055256A"/>
    <w:rsid w:val="00552DA6"/>
    <w:rsid w:val="005532EB"/>
    <w:rsid w:val="0055475C"/>
    <w:rsid w:val="00554A4A"/>
    <w:rsid w:val="00557B06"/>
    <w:rsid w:val="005645DD"/>
    <w:rsid w:val="005653CC"/>
    <w:rsid w:val="0057157F"/>
    <w:rsid w:val="00571998"/>
    <w:rsid w:val="00572EEA"/>
    <w:rsid w:val="00573B28"/>
    <w:rsid w:val="00574DC9"/>
    <w:rsid w:val="00575A07"/>
    <w:rsid w:val="00577412"/>
    <w:rsid w:val="005801E6"/>
    <w:rsid w:val="005818F6"/>
    <w:rsid w:val="00581EF3"/>
    <w:rsid w:val="005833DB"/>
    <w:rsid w:val="00586576"/>
    <w:rsid w:val="0059037B"/>
    <w:rsid w:val="00590D15"/>
    <w:rsid w:val="005911F8"/>
    <w:rsid w:val="00592B55"/>
    <w:rsid w:val="00593FA1"/>
    <w:rsid w:val="00594962"/>
    <w:rsid w:val="00596D39"/>
    <w:rsid w:val="0059740D"/>
    <w:rsid w:val="005A1896"/>
    <w:rsid w:val="005A35FF"/>
    <w:rsid w:val="005A674C"/>
    <w:rsid w:val="005A704F"/>
    <w:rsid w:val="005A73EE"/>
    <w:rsid w:val="005A7C7E"/>
    <w:rsid w:val="005A7E40"/>
    <w:rsid w:val="005B327B"/>
    <w:rsid w:val="005B44BC"/>
    <w:rsid w:val="005B581E"/>
    <w:rsid w:val="005B61A3"/>
    <w:rsid w:val="005B6C22"/>
    <w:rsid w:val="005B7227"/>
    <w:rsid w:val="005B7A27"/>
    <w:rsid w:val="005B7BE5"/>
    <w:rsid w:val="005C0FD0"/>
    <w:rsid w:val="005C1E4A"/>
    <w:rsid w:val="005C296D"/>
    <w:rsid w:val="005C2E4E"/>
    <w:rsid w:val="005C3E39"/>
    <w:rsid w:val="005C456B"/>
    <w:rsid w:val="005D2F60"/>
    <w:rsid w:val="005D37E3"/>
    <w:rsid w:val="005D50A2"/>
    <w:rsid w:val="005D74D3"/>
    <w:rsid w:val="005E0478"/>
    <w:rsid w:val="005E0CBE"/>
    <w:rsid w:val="005E2DF9"/>
    <w:rsid w:val="005E2E14"/>
    <w:rsid w:val="005E3CC9"/>
    <w:rsid w:val="005E40F8"/>
    <w:rsid w:val="005E44B6"/>
    <w:rsid w:val="005E569C"/>
    <w:rsid w:val="005E5F59"/>
    <w:rsid w:val="005E7146"/>
    <w:rsid w:val="005F12D6"/>
    <w:rsid w:val="005F1510"/>
    <w:rsid w:val="005F47B1"/>
    <w:rsid w:val="005F4EBA"/>
    <w:rsid w:val="005F651F"/>
    <w:rsid w:val="00600BF0"/>
    <w:rsid w:val="00601805"/>
    <w:rsid w:val="00601AD8"/>
    <w:rsid w:val="00602D05"/>
    <w:rsid w:val="00605122"/>
    <w:rsid w:val="00605A2F"/>
    <w:rsid w:val="00605F3C"/>
    <w:rsid w:val="00606B5B"/>
    <w:rsid w:val="006072E1"/>
    <w:rsid w:val="00607609"/>
    <w:rsid w:val="00610B26"/>
    <w:rsid w:val="00616082"/>
    <w:rsid w:val="00620D97"/>
    <w:rsid w:val="0062137D"/>
    <w:rsid w:val="006219ED"/>
    <w:rsid w:val="00622F97"/>
    <w:rsid w:val="00625A9F"/>
    <w:rsid w:val="006268D2"/>
    <w:rsid w:val="00627089"/>
    <w:rsid w:val="00627454"/>
    <w:rsid w:val="00630F4C"/>
    <w:rsid w:val="00631777"/>
    <w:rsid w:val="00631D92"/>
    <w:rsid w:val="00632386"/>
    <w:rsid w:val="00633C99"/>
    <w:rsid w:val="00635BF3"/>
    <w:rsid w:val="00636BCE"/>
    <w:rsid w:val="00636F59"/>
    <w:rsid w:val="00637994"/>
    <w:rsid w:val="00641D22"/>
    <w:rsid w:val="00642280"/>
    <w:rsid w:val="00642460"/>
    <w:rsid w:val="00642ABB"/>
    <w:rsid w:val="00642EEF"/>
    <w:rsid w:val="006435C3"/>
    <w:rsid w:val="00643A39"/>
    <w:rsid w:val="00643B39"/>
    <w:rsid w:val="00646667"/>
    <w:rsid w:val="00646B20"/>
    <w:rsid w:val="00647031"/>
    <w:rsid w:val="00647803"/>
    <w:rsid w:val="00647C92"/>
    <w:rsid w:val="00651E58"/>
    <w:rsid w:val="006535F6"/>
    <w:rsid w:val="0065704A"/>
    <w:rsid w:val="0065753F"/>
    <w:rsid w:val="00657551"/>
    <w:rsid w:val="00657F35"/>
    <w:rsid w:val="00661E47"/>
    <w:rsid w:val="00663306"/>
    <w:rsid w:val="00663A62"/>
    <w:rsid w:val="006664C4"/>
    <w:rsid w:val="0066652C"/>
    <w:rsid w:val="00667D9E"/>
    <w:rsid w:val="006717AA"/>
    <w:rsid w:val="0067295B"/>
    <w:rsid w:val="00676C16"/>
    <w:rsid w:val="00680F91"/>
    <w:rsid w:val="006844AC"/>
    <w:rsid w:val="00685188"/>
    <w:rsid w:val="0068571F"/>
    <w:rsid w:val="00685E5A"/>
    <w:rsid w:val="0068669E"/>
    <w:rsid w:val="00686CC9"/>
    <w:rsid w:val="006875A0"/>
    <w:rsid w:val="00690288"/>
    <w:rsid w:val="0069114D"/>
    <w:rsid w:val="00691FFF"/>
    <w:rsid w:val="006929BB"/>
    <w:rsid w:val="00693779"/>
    <w:rsid w:val="0069568A"/>
    <w:rsid w:val="00696F4E"/>
    <w:rsid w:val="006976D9"/>
    <w:rsid w:val="006A1DBE"/>
    <w:rsid w:val="006A26A0"/>
    <w:rsid w:val="006A3BCD"/>
    <w:rsid w:val="006A42FD"/>
    <w:rsid w:val="006A4BE5"/>
    <w:rsid w:val="006B0E6D"/>
    <w:rsid w:val="006B3C72"/>
    <w:rsid w:val="006B4EBB"/>
    <w:rsid w:val="006B5447"/>
    <w:rsid w:val="006B702D"/>
    <w:rsid w:val="006B740F"/>
    <w:rsid w:val="006B792A"/>
    <w:rsid w:val="006C192D"/>
    <w:rsid w:val="006C1A92"/>
    <w:rsid w:val="006C3457"/>
    <w:rsid w:val="006C34FB"/>
    <w:rsid w:val="006C613E"/>
    <w:rsid w:val="006C719C"/>
    <w:rsid w:val="006D2A0A"/>
    <w:rsid w:val="006D573F"/>
    <w:rsid w:val="006D585C"/>
    <w:rsid w:val="006D667C"/>
    <w:rsid w:val="006D7D4F"/>
    <w:rsid w:val="006E16D6"/>
    <w:rsid w:val="006E183C"/>
    <w:rsid w:val="006E1C72"/>
    <w:rsid w:val="006E2D70"/>
    <w:rsid w:val="006E3374"/>
    <w:rsid w:val="006E3488"/>
    <w:rsid w:val="006E437D"/>
    <w:rsid w:val="006E69DF"/>
    <w:rsid w:val="006E6B88"/>
    <w:rsid w:val="006E6C3A"/>
    <w:rsid w:val="006F04CB"/>
    <w:rsid w:val="006F1A84"/>
    <w:rsid w:val="006F22C9"/>
    <w:rsid w:val="006F4AFD"/>
    <w:rsid w:val="006F6259"/>
    <w:rsid w:val="006F6D93"/>
    <w:rsid w:val="006F7800"/>
    <w:rsid w:val="0070295B"/>
    <w:rsid w:val="007030A7"/>
    <w:rsid w:val="00703BD8"/>
    <w:rsid w:val="00704884"/>
    <w:rsid w:val="00707391"/>
    <w:rsid w:val="007074E4"/>
    <w:rsid w:val="007077E6"/>
    <w:rsid w:val="007078B0"/>
    <w:rsid w:val="0071078E"/>
    <w:rsid w:val="0071135F"/>
    <w:rsid w:val="00711A3B"/>
    <w:rsid w:val="00712193"/>
    <w:rsid w:val="007123E7"/>
    <w:rsid w:val="00714214"/>
    <w:rsid w:val="007149B4"/>
    <w:rsid w:val="007157B4"/>
    <w:rsid w:val="0071659B"/>
    <w:rsid w:val="00721BC0"/>
    <w:rsid w:val="00721D55"/>
    <w:rsid w:val="00722683"/>
    <w:rsid w:val="0072443E"/>
    <w:rsid w:val="007261D2"/>
    <w:rsid w:val="007272A3"/>
    <w:rsid w:val="007279AA"/>
    <w:rsid w:val="00727D1A"/>
    <w:rsid w:val="00731F7A"/>
    <w:rsid w:val="0073362A"/>
    <w:rsid w:val="0073723D"/>
    <w:rsid w:val="007374A4"/>
    <w:rsid w:val="00741846"/>
    <w:rsid w:val="00743019"/>
    <w:rsid w:val="00744993"/>
    <w:rsid w:val="007451B0"/>
    <w:rsid w:val="00745E88"/>
    <w:rsid w:val="0074607E"/>
    <w:rsid w:val="00750DCB"/>
    <w:rsid w:val="00751D66"/>
    <w:rsid w:val="00752D3E"/>
    <w:rsid w:val="007532E2"/>
    <w:rsid w:val="00753ABB"/>
    <w:rsid w:val="00754F8A"/>
    <w:rsid w:val="00760CBF"/>
    <w:rsid w:val="00762286"/>
    <w:rsid w:val="0076260D"/>
    <w:rsid w:val="00762B46"/>
    <w:rsid w:val="00762FF2"/>
    <w:rsid w:val="00763776"/>
    <w:rsid w:val="007640E8"/>
    <w:rsid w:val="007646AA"/>
    <w:rsid w:val="007650A2"/>
    <w:rsid w:val="0076683E"/>
    <w:rsid w:val="00766D4D"/>
    <w:rsid w:val="007706A4"/>
    <w:rsid w:val="0077167B"/>
    <w:rsid w:val="007724E6"/>
    <w:rsid w:val="0077509C"/>
    <w:rsid w:val="00775DB2"/>
    <w:rsid w:val="0077651A"/>
    <w:rsid w:val="00777BA7"/>
    <w:rsid w:val="00781B18"/>
    <w:rsid w:val="00781DEF"/>
    <w:rsid w:val="0078214A"/>
    <w:rsid w:val="007821A4"/>
    <w:rsid w:val="007850ED"/>
    <w:rsid w:val="007872FD"/>
    <w:rsid w:val="007875E5"/>
    <w:rsid w:val="00790301"/>
    <w:rsid w:val="00790D18"/>
    <w:rsid w:val="007923E5"/>
    <w:rsid w:val="00792562"/>
    <w:rsid w:val="00792A7A"/>
    <w:rsid w:val="00793C12"/>
    <w:rsid w:val="00797FB5"/>
    <w:rsid w:val="007A35FB"/>
    <w:rsid w:val="007A546D"/>
    <w:rsid w:val="007A6A48"/>
    <w:rsid w:val="007B0229"/>
    <w:rsid w:val="007B210C"/>
    <w:rsid w:val="007B3D95"/>
    <w:rsid w:val="007B3DBB"/>
    <w:rsid w:val="007B437C"/>
    <w:rsid w:val="007B4741"/>
    <w:rsid w:val="007B493E"/>
    <w:rsid w:val="007B6489"/>
    <w:rsid w:val="007B703E"/>
    <w:rsid w:val="007B769F"/>
    <w:rsid w:val="007C0FA9"/>
    <w:rsid w:val="007C11E3"/>
    <w:rsid w:val="007C240B"/>
    <w:rsid w:val="007C51BD"/>
    <w:rsid w:val="007C54AD"/>
    <w:rsid w:val="007C5C0D"/>
    <w:rsid w:val="007C5F13"/>
    <w:rsid w:val="007C6DCE"/>
    <w:rsid w:val="007D0AE1"/>
    <w:rsid w:val="007D1C25"/>
    <w:rsid w:val="007D44C2"/>
    <w:rsid w:val="007D6CAE"/>
    <w:rsid w:val="007D6D29"/>
    <w:rsid w:val="007D76C1"/>
    <w:rsid w:val="007E31C6"/>
    <w:rsid w:val="007E35AB"/>
    <w:rsid w:val="007E40AB"/>
    <w:rsid w:val="007E7186"/>
    <w:rsid w:val="007F0825"/>
    <w:rsid w:val="007F1755"/>
    <w:rsid w:val="007F2674"/>
    <w:rsid w:val="007F3060"/>
    <w:rsid w:val="007F333C"/>
    <w:rsid w:val="007F79D1"/>
    <w:rsid w:val="007F7FB9"/>
    <w:rsid w:val="00800D5B"/>
    <w:rsid w:val="008011CC"/>
    <w:rsid w:val="0080342C"/>
    <w:rsid w:val="00804DE8"/>
    <w:rsid w:val="00805F91"/>
    <w:rsid w:val="00806D56"/>
    <w:rsid w:val="00807DEB"/>
    <w:rsid w:val="00807ED3"/>
    <w:rsid w:val="008110CC"/>
    <w:rsid w:val="00815247"/>
    <w:rsid w:val="008159A7"/>
    <w:rsid w:val="0081744B"/>
    <w:rsid w:val="00821909"/>
    <w:rsid w:val="00823D8D"/>
    <w:rsid w:val="00824CDA"/>
    <w:rsid w:val="008270A4"/>
    <w:rsid w:val="008303D5"/>
    <w:rsid w:val="00834824"/>
    <w:rsid w:val="00841914"/>
    <w:rsid w:val="008426F3"/>
    <w:rsid w:val="00844A7D"/>
    <w:rsid w:val="00844B66"/>
    <w:rsid w:val="008454BF"/>
    <w:rsid w:val="00845894"/>
    <w:rsid w:val="00847E5F"/>
    <w:rsid w:val="00850549"/>
    <w:rsid w:val="00852AC0"/>
    <w:rsid w:val="0085324A"/>
    <w:rsid w:val="008548AD"/>
    <w:rsid w:val="00855E19"/>
    <w:rsid w:val="0085740F"/>
    <w:rsid w:val="00862F24"/>
    <w:rsid w:val="0086552D"/>
    <w:rsid w:val="00865973"/>
    <w:rsid w:val="00866BF2"/>
    <w:rsid w:val="008705B7"/>
    <w:rsid w:val="008723F4"/>
    <w:rsid w:val="00873C55"/>
    <w:rsid w:val="00873D0A"/>
    <w:rsid w:val="00873E75"/>
    <w:rsid w:val="00874C7E"/>
    <w:rsid w:val="008759C9"/>
    <w:rsid w:val="00876412"/>
    <w:rsid w:val="0087729F"/>
    <w:rsid w:val="00881B06"/>
    <w:rsid w:val="00883172"/>
    <w:rsid w:val="0088593D"/>
    <w:rsid w:val="00886AEA"/>
    <w:rsid w:val="008875AE"/>
    <w:rsid w:val="00890B3E"/>
    <w:rsid w:val="00892497"/>
    <w:rsid w:val="00892DEE"/>
    <w:rsid w:val="008951B3"/>
    <w:rsid w:val="00895C4F"/>
    <w:rsid w:val="008A04A2"/>
    <w:rsid w:val="008A04CF"/>
    <w:rsid w:val="008A0A03"/>
    <w:rsid w:val="008A116B"/>
    <w:rsid w:val="008A1AB1"/>
    <w:rsid w:val="008A21BE"/>
    <w:rsid w:val="008A253A"/>
    <w:rsid w:val="008A3777"/>
    <w:rsid w:val="008A3D5A"/>
    <w:rsid w:val="008A42FA"/>
    <w:rsid w:val="008A436D"/>
    <w:rsid w:val="008A4982"/>
    <w:rsid w:val="008A56DA"/>
    <w:rsid w:val="008B01BD"/>
    <w:rsid w:val="008B01E1"/>
    <w:rsid w:val="008B0334"/>
    <w:rsid w:val="008B1C0C"/>
    <w:rsid w:val="008B54E3"/>
    <w:rsid w:val="008B6D6A"/>
    <w:rsid w:val="008B7B85"/>
    <w:rsid w:val="008C15DE"/>
    <w:rsid w:val="008C35B3"/>
    <w:rsid w:val="008C390B"/>
    <w:rsid w:val="008C3BB8"/>
    <w:rsid w:val="008C46D8"/>
    <w:rsid w:val="008C7429"/>
    <w:rsid w:val="008D01DE"/>
    <w:rsid w:val="008D02C9"/>
    <w:rsid w:val="008D0354"/>
    <w:rsid w:val="008D061E"/>
    <w:rsid w:val="008D45FD"/>
    <w:rsid w:val="008D512D"/>
    <w:rsid w:val="008E2559"/>
    <w:rsid w:val="008E25A7"/>
    <w:rsid w:val="008E2FA9"/>
    <w:rsid w:val="008E34BE"/>
    <w:rsid w:val="008E3526"/>
    <w:rsid w:val="008E5333"/>
    <w:rsid w:val="008E54C0"/>
    <w:rsid w:val="008F0988"/>
    <w:rsid w:val="008F0B3E"/>
    <w:rsid w:val="008F1BD4"/>
    <w:rsid w:val="008F1EB4"/>
    <w:rsid w:val="008F29DF"/>
    <w:rsid w:val="008F4AA1"/>
    <w:rsid w:val="008F4EB9"/>
    <w:rsid w:val="008F545A"/>
    <w:rsid w:val="008F60D4"/>
    <w:rsid w:val="008F630C"/>
    <w:rsid w:val="008F75D9"/>
    <w:rsid w:val="00901F00"/>
    <w:rsid w:val="00903094"/>
    <w:rsid w:val="0090468F"/>
    <w:rsid w:val="00910FA2"/>
    <w:rsid w:val="00911F23"/>
    <w:rsid w:val="00912C77"/>
    <w:rsid w:val="00913F06"/>
    <w:rsid w:val="00917DAA"/>
    <w:rsid w:val="00922545"/>
    <w:rsid w:val="00923DF4"/>
    <w:rsid w:val="00927383"/>
    <w:rsid w:val="00930A80"/>
    <w:rsid w:val="00930AA4"/>
    <w:rsid w:val="00930AC8"/>
    <w:rsid w:val="00931770"/>
    <w:rsid w:val="009339AF"/>
    <w:rsid w:val="00933BBC"/>
    <w:rsid w:val="009340E3"/>
    <w:rsid w:val="00935F6F"/>
    <w:rsid w:val="009370A0"/>
    <w:rsid w:val="00937BE2"/>
    <w:rsid w:val="0094032C"/>
    <w:rsid w:val="0094034E"/>
    <w:rsid w:val="00942BE9"/>
    <w:rsid w:val="009437A6"/>
    <w:rsid w:val="0094550C"/>
    <w:rsid w:val="00946188"/>
    <w:rsid w:val="0095068C"/>
    <w:rsid w:val="00951E95"/>
    <w:rsid w:val="00952580"/>
    <w:rsid w:val="00953BEE"/>
    <w:rsid w:val="009541EC"/>
    <w:rsid w:val="00954326"/>
    <w:rsid w:val="0095441A"/>
    <w:rsid w:val="009570E5"/>
    <w:rsid w:val="009576C5"/>
    <w:rsid w:val="00957784"/>
    <w:rsid w:val="00957EF0"/>
    <w:rsid w:val="00962553"/>
    <w:rsid w:val="00964A8B"/>
    <w:rsid w:val="009662D7"/>
    <w:rsid w:val="00974708"/>
    <w:rsid w:val="00980B5E"/>
    <w:rsid w:val="0098153E"/>
    <w:rsid w:val="00981B04"/>
    <w:rsid w:val="00982156"/>
    <w:rsid w:val="00984A9A"/>
    <w:rsid w:val="00984BB1"/>
    <w:rsid w:val="00987ACD"/>
    <w:rsid w:val="0099086A"/>
    <w:rsid w:val="009911B0"/>
    <w:rsid w:val="009919BC"/>
    <w:rsid w:val="009919C0"/>
    <w:rsid w:val="00992440"/>
    <w:rsid w:val="009940A3"/>
    <w:rsid w:val="00994F04"/>
    <w:rsid w:val="009956BE"/>
    <w:rsid w:val="00995D24"/>
    <w:rsid w:val="0099604D"/>
    <w:rsid w:val="009A0AD5"/>
    <w:rsid w:val="009A0F1D"/>
    <w:rsid w:val="009A1541"/>
    <w:rsid w:val="009A3688"/>
    <w:rsid w:val="009A6F62"/>
    <w:rsid w:val="009A70A4"/>
    <w:rsid w:val="009B68F6"/>
    <w:rsid w:val="009C04CC"/>
    <w:rsid w:val="009C0B3F"/>
    <w:rsid w:val="009C0B6F"/>
    <w:rsid w:val="009C164B"/>
    <w:rsid w:val="009C27C1"/>
    <w:rsid w:val="009C4C00"/>
    <w:rsid w:val="009C5AC5"/>
    <w:rsid w:val="009C6EA6"/>
    <w:rsid w:val="009C776E"/>
    <w:rsid w:val="009D00FD"/>
    <w:rsid w:val="009D06AD"/>
    <w:rsid w:val="009D1439"/>
    <w:rsid w:val="009D2CE6"/>
    <w:rsid w:val="009D3B79"/>
    <w:rsid w:val="009D50E6"/>
    <w:rsid w:val="009D5684"/>
    <w:rsid w:val="009E1CB2"/>
    <w:rsid w:val="009E2DB5"/>
    <w:rsid w:val="009E3479"/>
    <w:rsid w:val="009E5E7B"/>
    <w:rsid w:val="009E5F7C"/>
    <w:rsid w:val="009E6C9B"/>
    <w:rsid w:val="009E763D"/>
    <w:rsid w:val="009E7D31"/>
    <w:rsid w:val="009F0B52"/>
    <w:rsid w:val="009F0FCB"/>
    <w:rsid w:val="009F1C07"/>
    <w:rsid w:val="009F39B4"/>
    <w:rsid w:val="009F39E8"/>
    <w:rsid w:val="009F5663"/>
    <w:rsid w:val="009F59C4"/>
    <w:rsid w:val="009F5A3C"/>
    <w:rsid w:val="009F6B79"/>
    <w:rsid w:val="009F75ED"/>
    <w:rsid w:val="00A01EB5"/>
    <w:rsid w:val="00A0208F"/>
    <w:rsid w:val="00A04114"/>
    <w:rsid w:val="00A05C2A"/>
    <w:rsid w:val="00A05C35"/>
    <w:rsid w:val="00A06BA0"/>
    <w:rsid w:val="00A07ABD"/>
    <w:rsid w:val="00A10765"/>
    <w:rsid w:val="00A107F3"/>
    <w:rsid w:val="00A14873"/>
    <w:rsid w:val="00A15182"/>
    <w:rsid w:val="00A1655B"/>
    <w:rsid w:val="00A175B0"/>
    <w:rsid w:val="00A17AF5"/>
    <w:rsid w:val="00A21F93"/>
    <w:rsid w:val="00A23256"/>
    <w:rsid w:val="00A23BAD"/>
    <w:rsid w:val="00A24506"/>
    <w:rsid w:val="00A269D4"/>
    <w:rsid w:val="00A273A6"/>
    <w:rsid w:val="00A2775E"/>
    <w:rsid w:val="00A30F65"/>
    <w:rsid w:val="00A3222D"/>
    <w:rsid w:val="00A32BAD"/>
    <w:rsid w:val="00A33593"/>
    <w:rsid w:val="00A33D37"/>
    <w:rsid w:val="00A37E5F"/>
    <w:rsid w:val="00A41BBA"/>
    <w:rsid w:val="00A41BF5"/>
    <w:rsid w:val="00A42560"/>
    <w:rsid w:val="00A4256D"/>
    <w:rsid w:val="00A42AD8"/>
    <w:rsid w:val="00A43A55"/>
    <w:rsid w:val="00A44A16"/>
    <w:rsid w:val="00A459ED"/>
    <w:rsid w:val="00A475C4"/>
    <w:rsid w:val="00A506BC"/>
    <w:rsid w:val="00A50F06"/>
    <w:rsid w:val="00A51235"/>
    <w:rsid w:val="00A53F01"/>
    <w:rsid w:val="00A54FE9"/>
    <w:rsid w:val="00A57410"/>
    <w:rsid w:val="00A57929"/>
    <w:rsid w:val="00A61F67"/>
    <w:rsid w:val="00A6238D"/>
    <w:rsid w:val="00A6278E"/>
    <w:rsid w:val="00A62A77"/>
    <w:rsid w:val="00A63E3E"/>
    <w:rsid w:val="00A647A8"/>
    <w:rsid w:val="00A67682"/>
    <w:rsid w:val="00A70EA1"/>
    <w:rsid w:val="00A720C0"/>
    <w:rsid w:val="00A75182"/>
    <w:rsid w:val="00A7546F"/>
    <w:rsid w:val="00A80356"/>
    <w:rsid w:val="00A81607"/>
    <w:rsid w:val="00A82481"/>
    <w:rsid w:val="00A82EB7"/>
    <w:rsid w:val="00A83039"/>
    <w:rsid w:val="00A84B54"/>
    <w:rsid w:val="00A87270"/>
    <w:rsid w:val="00A87559"/>
    <w:rsid w:val="00A9041C"/>
    <w:rsid w:val="00A9075C"/>
    <w:rsid w:val="00A92BD3"/>
    <w:rsid w:val="00A93228"/>
    <w:rsid w:val="00A954FC"/>
    <w:rsid w:val="00A95AC2"/>
    <w:rsid w:val="00A965F9"/>
    <w:rsid w:val="00A9677D"/>
    <w:rsid w:val="00A97E4C"/>
    <w:rsid w:val="00AA00E4"/>
    <w:rsid w:val="00AA2B07"/>
    <w:rsid w:val="00AA67AA"/>
    <w:rsid w:val="00AA694C"/>
    <w:rsid w:val="00AA697B"/>
    <w:rsid w:val="00AA711E"/>
    <w:rsid w:val="00AB06FE"/>
    <w:rsid w:val="00AB1F0F"/>
    <w:rsid w:val="00AB2AB2"/>
    <w:rsid w:val="00AB3ABD"/>
    <w:rsid w:val="00AB648C"/>
    <w:rsid w:val="00AB6EEC"/>
    <w:rsid w:val="00AB7A06"/>
    <w:rsid w:val="00AB7C6C"/>
    <w:rsid w:val="00AC070B"/>
    <w:rsid w:val="00AC1BBB"/>
    <w:rsid w:val="00AC36AE"/>
    <w:rsid w:val="00AC3A52"/>
    <w:rsid w:val="00AC5DFF"/>
    <w:rsid w:val="00AC6D89"/>
    <w:rsid w:val="00AC7677"/>
    <w:rsid w:val="00AC7987"/>
    <w:rsid w:val="00AD1AE0"/>
    <w:rsid w:val="00AD24CB"/>
    <w:rsid w:val="00AD26C9"/>
    <w:rsid w:val="00AD3D8E"/>
    <w:rsid w:val="00AD48E4"/>
    <w:rsid w:val="00AD66AF"/>
    <w:rsid w:val="00AD6CC4"/>
    <w:rsid w:val="00AD71BF"/>
    <w:rsid w:val="00AD787B"/>
    <w:rsid w:val="00AD7AC1"/>
    <w:rsid w:val="00AE0413"/>
    <w:rsid w:val="00AE0BBE"/>
    <w:rsid w:val="00AE1310"/>
    <w:rsid w:val="00AE1AE7"/>
    <w:rsid w:val="00AE35E9"/>
    <w:rsid w:val="00AF01FD"/>
    <w:rsid w:val="00AF1B8F"/>
    <w:rsid w:val="00AF2919"/>
    <w:rsid w:val="00AF4E01"/>
    <w:rsid w:val="00AF52CC"/>
    <w:rsid w:val="00AF5BCF"/>
    <w:rsid w:val="00AF6F8C"/>
    <w:rsid w:val="00AF754E"/>
    <w:rsid w:val="00B00142"/>
    <w:rsid w:val="00B02591"/>
    <w:rsid w:val="00B07D86"/>
    <w:rsid w:val="00B10CE7"/>
    <w:rsid w:val="00B13B5A"/>
    <w:rsid w:val="00B17C72"/>
    <w:rsid w:val="00B2014C"/>
    <w:rsid w:val="00B2109B"/>
    <w:rsid w:val="00B23DCE"/>
    <w:rsid w:val="00B24CE4"/>
    <w:rsid w:val="00B25FA7"/>
    <w:rsid w:val="00B27C70"/>
    <w:rsid w:val="00B304BB"/>
    <w:rsid w:val="00B307F1"/>
    <w:rsid w:val="00B32F0E"/>
    <w:rsid w:val="00B336F8"/>
    <w:rsid w:val="00B33CA4"/>
    <w:rsid w:val="00B359C8"/>
    <w:rsid w:val="00B36A63"/>
    <w:rsid w:val="00B36C5A"/>
    <w:rsid w:val="00B37477"/>
    <w:rsid w:val="00B375AC"/>
    <w:rsid w:val="00B408AB"/>
    <w:rsid w:val="00B409CB"/>
    <w:rsid w:val="00B41024"/>
    <w:rsid w:val="00B43109"/>
    <w:rsid w:val="00B45F4B"/>
    <w:rsid w:val="00B46F04"/>
    <w:rsid w:val="00B47AA1"/>
    <w:rsid w:val="00B50032"/>
    <w:rsid w:val="00B544A7"/>
    <w:rsid w:val="00B553EB"/>
    <w:rsid w:val="00B61FA7"/>
    <w:rsid w:val="00B62791"/>
    <w:rsid w:val="00B634E1"/>
    <w:rsid w:val="00B657F9"/>
    <w:rsid w:val="00B7022C"/>
    <w:rsid w:val="00B72732"/>
    <w:rsid w:val="00B72F21"/>
    <w:rsid w:val="00B73AEC"/>
    <w:rsid w:val="00B7519A"/>
    <w:rsid w:val="00B75688"/>
    <w:rsid w:val="00B75883"/>
    <w:rsid w:val="00B80331"/>
    <w:rsid w:val="00B84C63"/>
    <w:rsid w:val="00B85A68"/>
    <w:rsid w:val="00B85D72"/>
    <w:rsid w:val="00B85DDC"/>
    <w:rsid w:val="00B863EA"/>
    <w:rsid w:val="00B864D4"/>
    <w:rsid w:val="00B96659"/>
    <w:rsid w:val="00B96891"/>
    <w:rsid w:val="00BA11E5"/>
    <w:rsid w:val="00BA1410"/>
    <w:rsid w:val="00BA1819"/>
    <w:rsid w:val="00BA3C4C"/>
    <w:rsid w:val="00BA59D9"/>
    <w:rsid w:val="00BA667A"/>
    <w:rsid w:val="00BA67C0"/>
    <w:rsid w:val="00BA7B9A"/>
    <w:rsid w:val="00BB1842"/>
    <w:rsid w:val="00BB1B24"/>
    <w:rsid w:val="00BB52BC"/>
    <w:rsid w:val="00BB5649"/>
    <w:rsid w:val="00BC07B2"/>
    <w:rsid w:val="00BC239E"/>
    <w:rsid w:val="00BC368C"/>
    <w:rsid w:val="00BC3779"/>
    <w:rsid w:val="00BC4B76"/>
    <w:rsid w:val="00BC586D"/>
    <w:rsid w:val="00BD0EF8"/>
    <w:rsid w:val="00BD1488"/>
    <w:rsid w:val="00BD2186"/>
    <w:rsid w:val="00BD498E"/>
    <w:rsid w:val="00BD7EEB"/>
    <w:rsid w:val="00BE07A4"/>
    <w:rsid w:val="00BE402E"/>
    <w:rsid w:val="00BE4A03"/>
    <w:rsid w:val="00BE4E83"/>
    <w:rsid w:val="00BE5415"/>
    <w:rsid w:val="00BE5FAC"/>
    <w:rsid w:val="00BE6032"/>
    <w:rsid w:val="00BE62E3"/>
    <w:rsid w:val="00BE6C81"/>
    <w:rsid w:val="00BF21CA"/>
    <w:rsid w:val="00BF2B0B"/>
    <w:rsid w:val="00BF3271"/>
    <w:rsid w:val="00BF37E4"/>
    <w:rsid w:val="00BF393D"/>
    <w:rsid w:val="00BF73A2"/>
    <w:rsid w:val="00C016FB"/>
    <w:rsid w:val="00C0218D"/>
    <w:rsid w:val="00C02D8A"/>
    <w:rsid w:val="00C032E4"/>
    <w:rsid w:val="00C03946"/>
    <w:rsid w:val="00C04DFD"/>
    <w:rsid w:val="00C101F3"/>
    <w:rsid w:val="00C12403"/>
    <w:rsid w:val="00C12CDE"/>
    <w:rsid w:val="00C15486"/>
    <w:rsid w:val="00C168D8"/>
    <w:rsid w:val="00C215AF"/>
    <w:rsid w:val="00C22598"/>
    <w:rsid w:val="00C22DF9"/>
    <w:rsid w:val="00C2433F"/>
    <w:rsid w:val="00C2603D"/>
    <w:rsid w:val="00C261E4"/>
    <w:rsid w:val="00C3158C"/>
    <w:rsid w:val="00C335EF"/>
    <w:rsid w:val="00C37130"/>
    <w:rsid w:val="00C37810"/>
    <w:rsid w:val="00C40495"/>
    <w:rsid w:val="00C4130F"/>
    <w:rsid w:val="00C41D83"/>
    <w:rsid w:val="00C42426"/>
    <w:rsid w:val="00C4318A"/>
    <w:rsid w:val="00C44307"/>
    <w:rsid w:val="00C46585"/>
    <w:rsid w:val="00C465A7"/>
    <w:rsid w:val="00C4666C"/>
    <w:rsid w:val="00C46F14"/>
    <w:rsid w:val="00C4790E"/>
    <w:rsid w:val="00C51333"/>
    <w:rsid w:val="00C5239B"/>
    <w:rsid w:val="00C56C53"/>
    <w:rsid w:val="00C631C4"/>
    <w:rsid w:val="00C63E19"/>
    <w:rsid w:val="00C649D1"/>
    <w:rsid w:val="00C67D12"/>
    <w:rsid w:val="00C7245F"/>
    <w:rsid w:val="00C72A38"/>
    <w:rsid w:val="00C72BCB"/>
    <w:rsid w:val="00C72DD2"/>
    <w:rsid w:val="00C75697"/>
    <w:rsid w:val="00C75E32"/>
    <w:rsid w:val="00C7739D"/>
    <w:rsid w:val="00C776F0"/>
    <w:rsid w:val="00C7781F"/>
    <w:rsid w:val="00C77EA4"/>
    <w:rsid w:val="00C77F3F"/>
    <w:rsid w:val="00C80868"/>
    <w:rsid w:val="00C80989"/>
    <w:rsid w:val="00C83397"/>
    <w:rsid w:val="00C84A03"/>
    <w:rsid w:val="00C85312"/>
    <w:rsid w:val="00C863A7"/>
    <w:rsid w:val="00C86D3D"/>
    <w:rsid w:val="00C87134"/>
    <w:rsid w:val="00C90EFE"/>
    <w:rsid w:val="00C94DA8"/>
    <w:rsid w:val="00C95643"/>
    <w:rsid w:val="00C967D7"/>
    <w:rsid w:val="00C97981"/>
    <w:rsid w:val="00CA5E21"/>
    <w:rsid w:val="00CA71E9"/>
    <w:rsid w:val="00CB0CD6"/>
    <w:rsid w:val="00CB1322"/>
    <w:rsid w:val="00CB1FAD"/>
    <w:rsid w:val="00CB45A2"/>
    <w:rsid w:val="00CB463E"/>
    <w:rsid w:val="00CB6829"/>
    <w:rsid w:val="00CB694D"/>
    <w:rsid w:val="00CB709F"/>
    <w:rsid w:val="00CC3072"/>
    <w:rsid w:val="00CC4E50"/>
    <w:rsid w:val="00CD13F8"/>
    <w:rsid w:val="00CD2701"/>
    <w:rsid w:val="00CD2EBB"/>
    <w:rsid w:val="00CD39DF"/>
    <w:rsid w:val="00CD5EF9"/>
    <w:rsid w:val="00CE0770"/>
    <w:rsid w:val="00CF07C7"/>
    <w:rsid w:val="00CF166E"/>
    <w:rsid w:val="00CF69C7"/>
    <w:rsid w:val="00D00A96"/>
    <w:rsid w:val="00D021F2"/>
    <w:rsid w:val="00D02C0E"/>
    <w:rsid w:val="00D04613"/>
    <w:rsid w:val="00D04683"/>
    <w:rsid w:val="00D05F09"/>
    <w:rsid w:val="00D10868"/>
    <w:rsid w:val="00D14F34"/>
    <w:rsid w:val="00D169DC"/>
    <w:rsid w:val="00D16B2D"/>
    <w:rsid w:val="00D16CB2"/>
    <w:rsid w:val="00D171A7"/>
    <w:rsid w:val="00D17592"/>
    <w:rsid w:val="00D20429"/>
    <w:rsid w:val="00D22042"/>
    <w:rsid w:val="00D23418"/>
    <w:rsid w:val="00D2447A"/>
    <w:rsid w:val="00D25477"/>
    <w:rsid w:val="00D25C74"/>
    <w:rsid w:val="00D326D1"/>
    <w:rsid w:val="00D34BEE"/>
    <w:rsid w:val="00D359F3"/>
    <w:rsid w:val="00D37BB5"/>
    <w:rsid w:val="00D4028A"/>
    <w:rsid w:val="00D41033"/>
    <w:rsid w:val="00D43BFB"/>
    <w:rsid w:val="00D4484F"/>
    <w:rsid w:val="00D501C6"/>
    <w:rsid w:val="00D50970"/>
    <w:rsid w:val="00D5123A"/>
    <w:rsid w:val="00D51461"/>
    <w:rsid w:val="00D516E3"/>
    <w:rsid w:val="00D51E26"/>
    <w:rsid w:val="00D5293D"/>
    <w:rsid w:val="00D5334A"/>
    <w:rsid w:val="00D53F9D"/>
    <w:rsid w:val="00D54570"/>
    <w:rsid w:val="00D56961"/>
    <w:rsid w:val="00D56AAE"/>
    <w:rsid w:val="00D57374"/>
    <w:rsid w:val="00D60A8D"/>
    <w:rsid w:val="00D62D7A"/>
    <w:rsid w:val="00D63868"/>
    <w:rsid w:val="00D63FD4"/>
    <w:rsid w:val="00D65942"/>
    <w:rsid w:val="00D6605C"/>
    <w:rsid w:val="00D670E6"/>
    <w:rsid w:val="00D70351"/>
    <w:rsid w:val="00D756BB"/>
    <w:rsid w:val="00D77695"/>
    <w:rsid w:val="00D83567"/>
    <w:rsid w:val="00D837D1"/>
    <w:rsid w:val="00D841B9"/>
    <w:rsid w:val="00D8458F"/>
    <w:rsid w:val="00D849A4"/>
    <w:rsid w:val="00D84AC2"/>
    <w:rsid w:val="00D908FC"/>
    <w:rsid w:val="00D914E6"/>
    <w:rsid w:val="00D91ACC"/>
    <w:rsid w:val="00D925A4"/>
    <w:rsid w:val="00D93864"/>
    <w:rsid w:val="00D93A3A"/>
    <w:rsid w:val="00D9468D"/>
    <w:rsid w:val="00D94A8C"/>
    <w:rsid w:val="00D95477"/>
    <w:rsid w:val="00D971E3"/>
    <w:rsid w:val="00D9740B"/>
    <w:rsid w:val="00D97E87"/>
    <w:rsid w:val="00DA0CCB"/>
    <w:rsid w:val="00DA0E9C"/>
    <w:rsid w:val="00DA1172"/>
    <w:rsid w:val="00DA1EDE"/>
    <w:rsid w:val="00DA2531"/>
    <w:rsid w:val="00DA35F4"/>
    <w:rsid w:val="00DA48AC"/>
    <w:rsid w:val="00DA4D16"/>
    <w:rsid w:val="00DA569F"/>
    <w:rsid w:val="00DA6814"/>
    <w:rsid w:val="00DA73B6"/>
    <w:rsid w:val="00DB0A8B"/>
    <w:rsid w:val="00DB27E7"/>
    <w:rsid w:val="00DB364C"/>
    <w:rsid w:val="00DB3F6B"/>
    <w:rsid w:val="00DB73C8"/>
    <w:rsid w:val="00DC3A04"/>
    <w:rsid w:val="00DC50AE"/>
    <w:rsid w:val="00DC62FC"/>
    <w:rsid w:val="00DC7738"/>
    <w:rsid w:val="00DD0C51"/>
    <w:rsid w:val="00DD0F3E"/>
    <w:rsid w:val="00DD31A2"/>
    <w:rsid w:val="00DD4197"/>
    <w:rsid w:val="00DD6FCA"/>
    <w:rsid w:val="00DE0E9B"/>
    <w:rsid w:val="00DE46A8"/>
    <w:rsid w:val="00DE7A9C"/>
    <w:rsid w:val="00DF0AA8"/>
    <w:rsid w:val="00DF0CF3"/>
    <w:rsid w:val="00DF1036"/>
    <w:rsid w:val="00DF1437"/>
    <w:rsid w:val="00DF2805"/>
    <w:rsid w:val="00DF33FA"/>
    <w:rsid w:val="00DF3442"/>
    <w:rsid w:val="00DF4F23"/>
    <w:rsid w:val="00DF7541"/>
    <w:rsid w:val="00E005BF"/>
    <w:rsid w:val="00E023A6"/>
    <w:rsid w:val="00E02605"/>
    <w:rsid w:val="00E0297B"/>
    <w:rsid w:val="00E03B36"/>
    <w:rsid w:val="00E05303"/>
    <w:rsid w:val="00E05CC4"/>
    <w:rsid w:val="00E07821"/>
    <w:rsid w:val="00E11037"/>
    <w:rsid w:val="00E112F7"/>
    <w:rsid w:val="00E1137B"/>
    <w:rsid w:val="00E12A16"/>
    <w:rsid w:val="00E1415A"/>
    <w:rsid w:val="00E164DB"/>
    <w:rsid w:val="00E21DF9"/>
    <w:rsid w:val="00E22EBF"/>
    <w:rsid w:val="00E24E78"/>
    <w:rsid w:val="00E277E8"/>
    <w:rsid w:val="00E27C1F"/>
    <w:rsid w:val="00E27D5D"/>
    <w:rsid w:val="00E30DD5"/>
    <w:rsid w:val="00E310BF"/>
    <w:rsid w:val="00E349EB"/>
    <w:rsid w:val="00E35AC2"/>
    <w:rsid w:val="00E36564"/>
    <w:rsid w:val="00E3751B"/>
    <w:rsid w:val="00E41D52"/>
    <w:rsid w:val="00E42330"/>
    <w:rsid w:val="00E43415"/>
    <w:rsid w:val="00E43896"/>
    <w:rsid w:val="00E45A72"/>
    <w:rsid w:val="00E47FF8"/>
    <w:rsid w:val="00E50C60"/>
    <w:rsid w:val="00E54334"/>
    <w:rsid w:val="00E55A2E"/>
    <w:rsid w:val="00E56311"/>
    <w:rsid w:val="00E573D7"/>
    <w:rsid w:val="00E57CBC"/>
    <w:rsid w:val="00E60F7D"/>
    <w:rsid w:val="00E62869"/>
    <w:rsid w:val="00E62DF4"/>
    <w:rsid w:val="00E63684"/>
    <w:rsid w:val="00E649EE"/>
    <w:rsid w:val="00E64CCF"/>
    <w:rsid w:val="00E6503E"/>
    <w:rsid w:val="00E66CEE"/>
    <w:rsid w:val="00E67995"/>
    <w:rsid w:val="00E70F7F"/>
    <w:rsid w:val="00E743AA"/>
    <w:rsid w:val="00E74896"/>
    <w:rsid w:val="00E75A6C"/>
    <w:rsid w:val="00E76155"/>
    <w:rsid w:val="00E767E8"/>
    <w:rsid w:val="00E80579"/>
    <w:rsid w:val="00E80776"/>
    <w:rsid w:val="00E81A02"/>
    <w:rsid w:val="00E81BF0"/>
    <w:rsid w:val="00E826EE"/>
    <w:rsid w:val="00E836D9"/>
    <w:rsid w:val="00E83C14"/>
    <w:rsid w:val="00E841F7"/>
    <w:rsid w:val="00E87E02"/>
    <w:rsid w:val="00E914A6"/>
    <w:rsid w:val="00E9198B"/>
    <w:rsid w:val="00E948AA"/>
    <w:rsid w:val="00E94D6C"/>
    <w:rsid w:val="00E9602A"/>
    <w:rsid w:val="00EA01D7"/>
    <w:rsid w:val="00EA06B0"/>
    <w:rsid w:val="00EA097F"/>
    <w:rsid w:val="00EA1296"/>
    <w:rsid w:val="00EA24B0"/>
    <w:rsid w:val="00EA2805"/>
    <w:rsid w:val="00EA29A6"/>
    <w:rsid w:val="00EA2AFD"/>
    <w:rsid w:val="00EA3D44"/>
    <w:rsid w:val="00EA478B"/>
    <w:rsid w:val="00EA53D8"/>
    <w:rsid w:val="00EA5950"/>
    <w:rsid w:val="00EA6FB4"/>
    <w:rsid w:val="00EA7722"/>
    <w:rsid w:val="00EB07E7"/>
    <w:rsid w:val="00EB0F6F"/>
    <w:rsid w:val="00EB15E5"/>
    <w:rsid w:val="00EB2752"/>
    <w:rsid w:val="00EB4501"/>
    <w:rsid w:val="00EB694F"/>
    <w:rsid w:val="00EB6F3D"/>
    <w:rsid w:val="00EB6F9D"/>
    <w:rsid w:val="00EC21C9"/>
    <w:rsid w:val="00EC348B"/>
    <w:rsid w:val="00EC5628"/>
    <w:rsid w:val="00EC609E"/>
    <w:rsid w:val="00EC6ED1"/>
    <w:rsid w:val="00EC7430"/>
    <w:rsid w:val="00EC7C1D"/>
    <w:rsid w:val="00ED0DE6"/>
    <w:rsid w:val="00ED286E"/>
    <w:rsid w:val="00ED2DA8"/>
    <w:rsid w:val="00ED391D"/>
    <w:rsid w:val="00ED4BED"/>
    <w:rsid w:val="00EE7E5D"/>
    <w:rsid w:val="00EF1FB5"/>
    <w:rsid w:val="00EF3E10"/>
    <w:rsid w:val="00EF41F1"/>
    <w:rsid w:val="00EF427A"/>
    <w:rsid w:val="00EF456D"/>
    <w:rsid w:val="00EF4E8A"/>
    <w:rsid w:val="00EF5047"/>
    <w:rsid w:val="00EF7928"/>
    <w:rsid w:val="00F011E3"/>
    <w:rsid w:val="00F01534"/>
    <w:rsid w:val="00F017AF"/>
    <w:rsid w:val="00F01B10"/>
    <w:rsid w:val="00F06493"/>
    <w:rsid w:val="00F07B4E"/>
    <w:rsid w:val="00F11A8F"/>
    <w:rsid w:val="00F129B2"/>
    <w:rsid w:val="00F1394C"/>
    <w:rsid w:val="00F13E95"/>
    <w:rsid w:val="00F14264"/>
    <w:rsid w:val="00F154D9"/>
    <w:rsid w:val="00F15C63"/>
    <w:rsid w:val="00F17DBA"/>
    <w:rsid w:val="00F25C15"/>
    <w:rsid w:val="00F26779"/>
    <w:rsid w:val="00F27226"/>
    <w:rsid w:val="00F273FF"/>
    <w:rsid w:val="00F30129"/>
    <w:rsid w:val="00F33AEE"/>
    <w:rsid w:val="00F356A2"/>
    <w:rsid w:val="00F35BE7"/>
    <w:rsid w:val="00F35C64"/>
    <w:rsid w:val="00F372D2"/>
    <w:rsid w:val="00F37515"/>
    <w:rsid w:val="00F3777E"/>
    <w:rsid w:val="00F43238"/>
    <w:rsid w:val="00F4509C"/>
    <w:rsid w:val="00F46BD9"/>
    <w:rsid w:val="00F47F41"/>
    <w:rsid w:val="00F5054A"/>
    <w:rsid w:val="00F5124A"/>
    <w:rsid w:val="00F51578"/>
    <w:rsid w:val="00F51BE2"/>
    <w:rsid w:val="00F51CA6"/>
    <w:rsid w:val="00F5252D"/>
    <w:rsid w:val="00F55C7E"/>
    <w:rsid w:val="00F55F69"/>
    <w:rsid w:val="00F56144"/>
    <w:rsid w:val="00F56AAC"/>
    <w:rsid w:val="00F576CB"/>
    <w:rsid w:val="00F6117F"/>
    <w:rsid w:val="00F615AB"/>
    <w:rsid w:val="00F6210E"/>
    <w:rsid w:val="00F63421"/>
    <w:rsid w:val="00F640F6"/>
    <w:rsid w:val="00F64B90"/>
    <w:rsid w:val="00F65572"/>
    <w:rsid w:val="00F70454"/>
    <w:rsid w:val="00F706D8"/>
    <w:rsid w:val="00F71587"/>
    <w:rsid w:val="00F724BE"/>
    <w:rsid w:val="00F7294A"/>
    <w:rsid w:val="00F72CBF"/>
    <w:rsid w:val="00F80187"/>
    <w:rsid w:val="00F80413"/>
    <w:rsid w:val="00F80F3B"/>
    <w:rsid w:val="00F82CF5"/>
    <w:rsid w:val="00F83434"/>
    <w:rsid w:val="00F842E0"/>
    <w:rsid w:val="00F8453E"/>
    <w:rsid w:val="00F866FA"/>
    <w:rsid w:val="00F9093F"/>
    <w:rsid w:val="00F93585"/>
    <w:rsid w:val="00F93837"/>
    <w:rsid w:val="00F93C57"/>
    <w:rsid w:val="00F94AD2"/>
    <w:rsid w:val="00F971E5"/>
    <w:rsid w:val="00F97E02"/>
    <w:rsid w:val="00FA1905"/>
    <w:rsid w:val="00FA1A29"/>
    <w:rsid w:val="00FA1DD2"/>
    <w:rsid w:val="00FA2469"/>
    <w:rsid w:val="00FA25D1"/>
    <w:rsid w:val="00FA55D4"/>
    <w:rsid w:val="00FA72A0"/>
    <w:rsid w:val="00FA7915"/>
    <w:rsid w:val="00FB0BD9"/>
    <w:rsid w:val="00FB4995"/>
    <w:rsid w:val="00FB57D4"/>
    <w:rsid w:val="00FB7E45"/>
    <w:rsid w:val="00FC1A53"/>
    <w:rsid w:val="00FC2483"/>
    <w:rsid w:val="00FC3205"/>
    <w:rsid w:val="00FC3D84"/>
    <w:rsid w:val="00FC3EDC"/>
    <w:rsid w:val="00FC4F47"/>
    <w:rsid w:val="00FC62DA"/>
    <w:rsid w:val="00FC7ABA"/>
    <w:rsid w:val="00FD2A2F"/>
    <w:rsid w:val="00FD7702"/>
    <w:rsid w:val="00FD7840"/>
    <w:rsid w:val="00FE0334"/>
    <w:rsid w:val="00FE23C0"/>
    <w:rsid w:val="00FE4251"/>
    <w:rsid w:val="00FE6E48"/>
    <w:rsid w:val="00FE72AE"/>
    <w:rsid w:val="00FE76FD"/>
    <w:rsid w:val="00FE7FB1"/>
    <w:rsid w:val="00FF02C1"/>
    <w:rsid w:val="00FF2020"/>
    <w:rsid w:val="00FF3B87"/>
    <w:rsid w:val="00FF4E9B"/>
    <w:rsid w:val="00FF6F15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850F1"/>
  <w15:docId w15:val="{0A81C1F5-D7FA-48AC-9A78-A61F2915F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F10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F6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07729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407729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2A5939"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A5939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A5939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A5939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A5939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F6F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77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07729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rsid w:val="00407729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customStyle="1" w:styleId="Heading5Char">
    <w:name w:val="Heading 5 Char"/>
    <w:basedOn w:val="DefaultParagraphFont"/>
    <w:link w:val="Heading5"/>
    <w:rsid w:val="002A5939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A593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A593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A593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A5939"/>
    <w:rPr>
      <w:rFonts w:ascii="Arial" w:eastAsia="Times New Roman" w:hAnsi="Arial" w:cs="Arial"/>
    </w:rPr>
  </w:style>
  <w:style w:type="paragraph" w:styleId="ListParagraph">
    <w:name w:val="List Paragraph"/>
    <w:aliases w:val="List Bulletized,B1 paragraph,Bullet List Paragraph,Use Case List Paragraph,List Paragraph1,Ref,lp1,Bulleted List1,List Paragraph Option"/>
    <w:basedOn w:val="Normal"/>
    <w:link w:val="ListParagraphChar"/>
    <w:uiPriority w:val="34"/>
    <w:qFormat/>
    <w:rsid w:val="0040772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A107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765"/>
  </w:style>
  <w:style w:type="paragraph" w:styleId="Footer">
    <w:name w:val="footer"/>
    <w:basedOn w:val="Normal"/>
    <w:link w:val="FooterChar"/>
    <w:unhideWhenUsed/>
    <w:rsid w:val="00CA5E21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5E21"/>
    <w:rPr>
      <w:rFonts w:eastAsia="Times New Roman" w:cs="Times New Roman"/>
      <w:sz w:val="20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107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76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9D2CE6"/>
    <w:rPr>
      <w:color w:val="0000FF"/>
      <w:u w:val="single"/>
    </w:rPr>
  </w:style>
  <w:style w:type="paragraph" w:styleId="ListBullet">
    <w:name w:val="List Bullet"/>
    <w:basedOn w:val="Normal"/>
    <w:link w:val="ListBulletChar"/>
    <w:rsid w:val="009D2CE6"/>
    <w:pPr>
      <w:numPr>
        <w:numId w:val="1"/>
      </w:numPr>
      <w:spacing w:before="120"/>
      <w:ind w:left="648"/>
    </w:pPr>
    <w:rPr>
      <w:rFonts w:ascii="Verdana" w:hAnsi="Verdana"/>
      <w:sz w:val="20"/>
    </w:rPr>
  </w:style>
  <w:style w:type="character" w:customStyle="1" w:styleId="ListBulletChar">
    <w:name w:val="List Bullet Char"/>
    <w:basedOn w:val="DefaultParagraphFont"/>
    <w:link w:val="ListBullet"/>
    <w:rsid w:val="009D2CE6"/>
    <w:rPr>
      <w:rFonts w:ascii="Verdana" w:eastAsia="Times New Roman" w:hAnsi="Verdana" w:cs="Times New Roman"/>
      <w:sz w:val="20"/>
      <w:szCs w:val="24"/>
    </w:rPr>
  </w:style>
  <w:style w:type="character" w:styleId="Strong">
    <w:name w:val="Strong"/>
    <w:basedOn w:val="DefaultParagraphFont"/>
    <w:qFormat/>
    <w:rsid w:val="009D2CE6"/>
    <w:rPr>
      <w:b/>
      <w:bCs/>
    </w:rPr>
  </w:style>
  <w:style w:type="paragraph" w:styleId="BodyTextIndent">
    <w:name w:val="Body Text Indent"/>
    <w:basedOn w:val="Normal"/>
    <w:link w:val="BodyTextIndentChar"/>
    <w:rsid w:val="002A5939"/>
    <w:pPr>
      <w:ind w:left="720"/>
    </w:pPr>
    <w:rPr>
      <w:rFonts w:ascii="Tahoma" w:hAnsi="Tahoma"/>
      <w:sz w:val="20"/>
    </w:rPr>
  </w:style>
  <w:style w:type="character" w:customStyle="1" w:styleId="BodyTextIndentChar">
    <w:name w:val="Body Text Indent Char"/>
    <w:basedOn w:val="DefaultParagraphFont"/>
    <w:link w:val="BodyTextIndent"/>
    <w:rsid w:val="002A5939"/>
    <w:rPr>
      <w:rFonts w:ascii="Tahoma" w:eastAsia="Times New Roman" w:hAnsi="Tahoma" w:cs="Times New Roman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2A5939"/>
    <w:pPr>
      <w:ind w:left="20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2A5939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2A5939"/>
    <w:pPr>
      <w:ind w:left="40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A5939"/>
    <w:pPr>
      <w:ind w:left="600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rsid w:val="002A5939"/>
  </w:style>
  <w:style w:type="paragraph" w:styleId="BlockText">
    <w:name w:val="Block Text"/>
    <w:basedOn w:val="Normal"/>
    <w:rsid w:val="002A5939"/>
    <w:pPr>
      <w:tabs>
        <w:tab w:val="center" w:pos="4680"/>
      </w:tabs>
      <w:spacing w:after="240"/>
      <w:ind w:left="360"/>
    </w:pPr>
    <w:rPr>
      <w:rFonts w:ascii="Verdana" w:hAnsi="Verdana"/>
      <w:noProof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A5939"/>
    <w:pPr>
      <w:ind w:left="80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A5939"/>
    <w:pPr>
      <w:ind w:left="10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A5939"/>
    <w:pPr>
      <w:ind w:left="120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A5939"/>
    <w:pPr>
      <w:ind w:left="140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A5939"/>
    <w:pPr>
      <w:ind w:left="1600"/>
    </w:pPr>
    <w:rPr>
      <w:rFonts w:ascii="Times New Roman" w:hAnsi="Times New Roman"/>
      <w:sz w:val="18"/>
      <w:szCs w:val="18"/>
    </w:rPr>
  </w:style>
  <w:style w:type="paragraph" w:customStyle="1" w:styleId="ProposalBodyText">
    <w:name w:val="Proposal Body Text"/>
    <w:basedOn w:val="Normal"/>
    <w:link w:val="ProposalBodyTextChar"/>
    <w:rsid w:val="002A5939"/>
    <w:pPr>
      <w:autoSpaceDE w:val="0"/>
      <w:autoSpaceDN w:val="0"/>
      <w:adjustRightInd w:val="0"/>
    </w:pPr>
    <w:rPr>
      <w:rFonts w:ascii="Verdana" w:hAnsi="Verdana" w:cs="Microsoft Sans Serif"/>
      <w:sz w:val="20"/>
      <w:szCs w:val="20"/>
    </w:rPr>
  </w:style>
  <w:style w:type="character" w:customStyle="1" w:styleId="ProposalBodyTextChar">
    <w:name w:val="Proposal Body Text Char"/>
    <w:basedOn w:val="DefaultParagraphFont"/>
    <w:link w:val="ProposalBodyText"/>
    <w:rsid w:val="002A5939"/>
    <w:rPr>
      <w:rFonts w:ascii="Verdana" w:eastAsia="Times New Roman" w:hAnsi="Verdana" w:cs="Microsoft Sans Serif"/>
      <w:sz w:val="20"/>
      <w:szCs w:val="20"/>
    </w:rPr>
  </w:style>
  <w:style w:type="character" w:customStyle="1" w:styleId="ProposalRoles">
    <w:name w:val="Proposal Roles"/>
    <w:basedOn w:val="DefaultParagraphFont"/>
    <w:rsid w:val="002A5939"/>
    <w:rPr>
      <w:rFonts w:ascii="Verdana" w:hAnsi="Verdana"/>
      <w:b/>
      <w:bCs/>
      <w:sz w:val="20"/>
    </w:rPr>
  </w:style>
  <w:style w:type="paragraph" w:customStyle="1" w:styleId="CNParagraphBold">
    <w:name w:val="CN Paragraph Bold"/>
    <w:basedOn w:val="Normal"/>
    <w:rsid w:val="002A5939"/>
    <w:pPr>
      <w:spacing w:before="28" w:after="28"/>
      <w:jc w:val="both"/>
    </w:pPr>
    <w:rPr>
      <w:rFonts w:ascii="Arial" w:hAnsi="Arial"/>
      <w:b/>
      <w:sz w:val="20"/>
    </w:rPr>
  </w:style>
  <w:style w:type="paragraph" w:customStyle="1" w:styleId="CNAppendixTitle">
    <w:name w:val="CN Appendix Title"/>
    <w:basedOn w:val="Normal"/>
    <w:next w:val="Normal"/>
    <w:rsid w:val="002A5939"/>
    <w:pPr>
      <w:keepNext/>
      <w:keepLines/>
      <w:tabs>
        <w:tab w:val="num" w:pos="360"/>
      </w:tabs>
      <w:spacing w:before="144" w:after="72"/>
      <w:jc w:val="center"/>
    </w:pPr>
    <w:rPr>
      <w:rFonts w:ascii="Arial" w:hAnsi="Arial"/>
      <w:b/>
      <w:sz w:val="28"/>
    </w:rPr>
  </w:style>
  <w:style w:type="paragraph" w:customStyle="1" w:styleId="CNAppendixItem">
    <w:name w:val="CN Appendix Item"/>
    <w:basedOn w:val="Normal"/>
    <w:next w:val="Normal"/>
    <w:rsid w:val="002A5939"/>
    <w:pPr>
      <w:keepNext/>
      <w:keepLines/>
      <w:tabs>
        <w:tab w:val="num" w:pos="720"/>
      </w:tabs>
      <w:spacing w:before="120" w:after="28"/>
      <w:ind w:left="720" w:hanging="720"/>
      <w:jc w:val="both"/>
    </w:pPr>
    <w:rPr>
      <w:rFonts w:ascii="Arial" w:hAnsi="Arial"/>
      <w:b/>
    </w:rPr>
  </w:style>
  <w:style w:type="paragraph" w:customStyle="1" w:styleId="CNAppendixReset">
    <w:name w:val="CN Appendix Reset"/>
    <w:basedOn w:val="Normal"/>
    <w:next w:val="CNAppendixTitle"/>
    <w:rsid w:val="002A5939"/>
    <w:pPr>
      <w:numPr>
        <w:numId w:val="3"/>
      </w:numPr>
      <w:spacing w:before="28" w:after="28"/>
      <w:jc w:val="both"/>
    </w:pPr>
    <w:rPr>
      <w:rFonts w:ascii="Arial" w:hAnsi="Arial"/>
      <w:sz w:val="20"/>
    </w:rPr>
  </w:style>
  <w:style w:type="paragraph" w:customStyle="1" w:styleId="CNLevel2Bullet">
    <w:name w:val="CN Level 2 Bullet"/>
    <w:basedOn w:val="Normal"/>
    <w:rsid w:val="002A5939"/>
    <w:pPr>
      <w:widowControl w:val="0"/>
      <w:tabs>
        <w:tab w:val="num" w:pos="1080"/>
      </w:tabs>
      <w:adjustRightInd w:val="0"/>
      <w:spacing w:before="28" w:after="28" w:line="360" w:lineRule="atLeast"/>
      <w:ind w:left="108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1Bullet">
    <w:name w:val="CN Level 1 Bullet"/>
    <w:basedOn w:val="Normal"/>
    <w:rsid w:val="002A5939"/>
    <w:pPr>
      <w:widowControl w:val="0"/>
      <w:tabs>
        <w:tab w:val="num" w:pos="720"/>
      </w:tabs>
      <w:adjustRightInd w:val="0"/>
      <w:spacing w:before="28" w:after="28" w:line="360" w:lineRule="atLeast"/>
      <w:ind w:left="72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3Bullet">
    <w:name w:val="CN Level 3 Bullet"/>
    <w:basedOn w:val="Normal"/>
    <w:rsid w:val="002A5939"/>
    <w:pPr>
      <w:widowControl w:val="0"/>
      <w:tabs>
        <w:tab w:val="num" w:pos="1440"/>
      </w:tabs>
      <w:adjustRightInd w:val="0"/>
      <w:spacing w:before="28" w:after="28" w:line="360" w:lineRule="atLeast"/>
      <w:ind w:left="144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4Bullet">
    <w:name w:val="CN Level 4 Bullet"/>
    <w:basedOn w:val="Normal"/>
    <w:rsid w:val="002A5939"/>
    <w:pPr>
      <w:widowControl w:val="0"/>
      <w:tabs>
        <w:tab w:val="num" w:pos="1800"/>
      </w:tabs>
      <w:adjustRightInd w:val="0"/>
      <w:spacing w:before="28" w:after="28" w:line="360" w:lineRule="atLeast"/>
      <w:ind w:left="180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5Bullet">
    <w:name w:val="CN Level 5 Bullet"/>
    <w:basedOn w:val="Normal"/>
    <w:rsid w:val="002A5939"/>
    <w:pPr>
      <w:widowControl w:val="0"/>
      <w:tabs>
        <w:tab w:val="num" w:pos="2160"/>
      </w:tabs>
      <w:adjustRightInd w:val="0"/>
      <w:spacing w:before="28" w:after="28" w:line="360" w:lineRule="atLeast"/>
      <w:ind w:left="2160" w:hanging="360"/>
      <w:jc w:val="both"/>
      <w:textAlignment w:val="baseline"/>
    </w:pPr>
    <w:rPr>
      <w:rFonts w:ascii="Arial" w:hAnsi="Arial"/>
      <w:sz w:val="20"/>
    </w:rPr>
  </w:style>
  <w:style w:type="paragraph" w:customStyle="1" w:styleId="CNLevel6Bullet">
    <w:name w:val="CN Level 6 Bullet"/>
    <w:basedOn w:val="Normal"/>
    <w:rsid w:val="002A5939"/>
    <w:pPr>
      <w:widowControl w:val="0"/>
      <w:tabs>
        <w:tab w:val="num" w:pos="2520"/>
      </w:tabs>
      <w:adjustRightInd w:val="0"/>
      <w:spacing w:before="28" w:after="28" w:line="360" w:lineRule="atLeast"/>
      <w:ind w:left="2520" w:hanging="360"/>
      <w:jc w:val="both"/>
      <w:textAlignment w:val="baseline"/>
    </w:pPr>
    <w:rPr>
      <w:rFonts w:ascii="Arial" w:hAnsi="Arial"/>
      <w:sz w:val="20"/>
    </w:rPr>
  </w:style>
  <w:style w:type="paragraph" w:customStyle="1" w:styleId="CNInternalNoteLevel1Bullet">
    <w:name w:val="CN Internal Note Level 1 Bullet"/>
    <w:basedOn w:val="Normal"/>
    <w:rsid w:val="002A5939"/>
    <w:pPr>
      <w:widowControl w:val="0"/>
      <w:pBdr>
        <w:right w:val="doubleWave" w:sz="6" w:space="4" w:color="FF0000"/>
      </w:pBdr>
      <w:tabs>
        <w:tab w:val="num" w:pos="720"/>
      </w:tabs>
      <w:adjustRightInd w:val="0"/>
      <w:spacing w:before="28" w:after="28" w:line="360" w:lineRule="atLeast"/>
      <w:ind w:left="720" w:hanging="360"/>
      <w:jc w:val="both"/>
      <w:textAlignment w:val="baseline"/>
    </w:pPr>
    <w:rPr>
      <w:rFonts w:ascii="Arial" w:hAnsi="Arial"/>
      <w:b/>
      <w:color w:val="FF0000"/>
      <w:sz w:val="18"/>
    </w:rPr>
  </w:style>
  <w:style w:type="paragraph" w:customStyle="1" w:styleId="CNInternalNoteLevel2Bullet">
    <w:name w:val="CN Internal Note Level 2 Bullet"/>
    <w:basedOn w:val="Normal"/>
    <w:rsid w:val="002A5939"/>
    <w:pPr>
      <w:widowControl w:val="0"/>
      <w:numPr>
        <w:ilvl w:val="7"/>
        <w:numId w:val="4"/>
      </w:numPr>
      <w:pBdr>
        <w:right w:val="doubleWave" w:sz="6" w:space="4" w:color="FF0000"/>
      </w:pBdr>
      <w:adjustRightInd w:val="0"/>
      <w:spacing w:before="28" w:after="28" w:line="360" w:lineRule="atLeast"/>
      <w:jc w:val="both"/>
      <w:textAlignment w:val="baseline"/>
    </w:pPr>
    <w:rPr>
      <w:rFonts w:ascii="Arial" w:hAnsi="Arial"/>
      <w:b/>
      <w:color w:val="FF0000"/>
      <w:sz w:val="18"/>
    </w:rPr>
  </w:style>
  <w:style w:type="paragraph" w:customStyle="1" w:styleId="CharCharCharCharChar1CharCharChar1CharCharCharCharCharCharChar">
    <w:name w:val="Char Char Char Char Char1 Char Char Char1 Char Char Char Char Char Char Char"/>
    <w:basedOn w:val="Normal"/>
    <w:rsid w:val="002A5939"/>
    <w:pPr>
      <w:widowControl w:val="0"/>
      <w:adjustRightInd w:val="0"/>
      <w:spacing w:after="160" w:line="240" w:lineRule="exact"/>
      <w:jc w:val="both"/>
      <w:textAlignment w:val="baseline"/>
    </w:pPr>
    <w:rPr>
      <w:rFonts w:ascii="Verdana" w:hAnsi="Verdana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2A5939"/>
    <w:pPr>
      <w:spacing w:before="40" w:after="4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A593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A59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A5939"/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AppendixHeading1">
    <w:name w:val="Appendix Heading 1"/>
    <w:basedOn w:val="Normal"/>
    <w:autoRedefine/>
    <w:rsid w:val="002A5939"/>
    <w:pPr>
      <w:spacing w:before="40" w:after="40"/>
    </w:pPr>
    <w:rPr>
      <w:rFonts w:ascii="Arial" w:hAnsi="Arial"/>
      <w:b/>
      <w:sz w:val="28"/>
      <w:szCs w:val="36"/>
    </w:rPr>
  </w:style>
  <w:style w:type="paragraph" w:customStyle="1" w:styleId="AppendixHeading2">
    <w:name w:val="Appendix Heading 2"/>
    <w:basedOn w:val="Normal"/>
    <w:autoRedefine/>
    <w:rsid w:val="002A5939"/>
    <w:pPr>
      <w:spacing w:before="40" w:after="40"/>
    </w:pPr>
    <w:rPr>
      <w:rFonts w:ascii="Arial" w:hAnsi="Arial"/>
      <w:b/>
      <w:i/>
      <w:sz w:val="28"/>
      <w:szCs w:val="28"/>
    </w:rPr>
  </w:style>
  <w:style w:type="paragraph" w:customStyle="1" w:styleId="AppendixHeading3">
    <w:name w:val="Appendix Heading 3"/>
    <w:basedOn w:val="Normal"/>
    <w:autoRedefine/>
    <w:rsid w:val="002A5939"/>
    <w:pPr>
      <w:spacing w:before="40" w:after="40"/>
    </w:pPr>
    <w:rPr>
      <w:rFonts w:ascii="Arial" w:hAnsi="Arial"/>
      <w:b/>
      <w:sz w:val="26"/>
    </w:rPr>
  </w:style>
  <w:style w:type="paragraph" w:customStyle="1" w:styleId="DefaultText">
    <w:name w:val="Default Text"/>
    <w:basedOn w:val="Normal"/>
    <w:rsid w:val="002A5939"/>
    <w:rPr>
      <w:rFonts w:ascii="Arial" w:hAnsi="Arial" w:cs="Arial"/>
      <w:noProof/>
      <w:sz w:val="24"/>
    </w:rPr>
  </w:style>
  <w:style w:type="paragraph" w:customStyle="1" w:styleId="CNParagraph">
    <w:name w:val="CN Paragraph"/>
    <w:rsid w:val="002A5939"/>
    <w:pPr>
      <w:spacing w:before="28" w:after="28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Caption">
    <w:name w:val="caption"/>
    <w:basedOn w:val="Normal"/>
    <w:next w:val="Normal"/>
    <w:qFormat/>
    <w:rsid w:val="002A5939"/>
    <w:pPr>
      <w:spacing w:before="120" w:after="120"/>
    </w:pPr>
    <w:rPr>
      <w:rFonts w:ascii="Gill Sans MT" w:hAnsi="Gill Sans MT"/>
      <w:b/>
      <w:bCs/>
      <w:sz w:val="20"/>
      <w:szCs w:val="20"/>
      <w:lang w:val="en-GB" w:eastAsia="en-GB"/>
    </w:rPr>
  </w:style>
  <w:style w:type="character" w:styleId="Emphasis">
    <w:name w:val="Emphasis"/>
    <w:basedOn w:val="DefaultParagraphFont"/>
    <w:qFormat/>
    <w:rsid w:val="002A5939"/>
    <w:rPr>
      <w:i/>
      <w:iCs/>
    </w:rPr>
  </w:style>
  <w:style w:type="paragraph" w:customStyle="1" w:styleId="Example">
    <w:name w:val="Example"/>
    <w:basedOn w:val="Normal"/>
    <w:link w:val="ExampleChar"/>
    <w:autoRedefine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ExampleChar">
    <w:name w:val="Example Char"/>
    <w:basedOn w:val="DefaultParagraphFont"/>
    <w:link w:val="Example"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styleId="FootnoteText">
    <w:name w:val="footnote text"/>
    <w:basedOn w:val="Normal"/>
    <w:link w:val="FootnoteTextChar"/>
    <w:semiHidden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semiHidden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styleId="EnvelopeReturn">
    <w:name w:val="envelope return"/>
    <w:basedOn w:val="Normal"/>
    <w:link w:val="EnvelopeReturnChar"/>
    <w:rsid w:val="002A5939"/>
    <w:rPr>
      <w:rFonts w:ascii="Gill Sans MT" w:hAnsi="Gill Sans MT"/>
      <w:sz w:val="20"/>
      <w:szCs w:val="20"/>
      <w:lang w:val="en-GB" w:eastAsia="en-GB"/>
    </w:rPr>
  </w:style>
  <w:style w:type="character" w:customStyle="1" w:styleId="EnvelopeReturnChar">
    <w:name w:val="Envelope Return Char"/>
    <w:basedOn w:val="DefaultParagraphFont"/>
    <w:link w:val="EnvelopeReturn"/>
    <w:rsid w:val="002A5939"/>
    <w:rPr>
      <w:rFonts w:ascii="Gill Sans MT" w:eastAsia="Times New Roman" w:hAnsi="Gill Sans MT" w:cs="Times New Roman"/>
      <w:sz w:val="20"/>
      <w:szCs w:val="20"/>
      <w:lang w:val="en-GB" w:eastAsia="en-GB"/>
    </w:rPr>
  </w:style>
  <w:style w:type="paragraph" w:customStyle="1" w:styleId="Instructions">
    <w:name w:val="Instructions"/>
    <w:basedOn w:val="Normal"/>
    <w:autoRedefine/>
    <w:rsid w:val="002A5939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InfoBlue0">
    <w:name w:val="InfoBlue"/>
    <w:basedOn w:val="Normal"/>
    <w:next w:val="BodyText"/>
    <w:link w:val="InfoBlueChar"/>
    <w:rsid w:val="002A5939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  <w:sz w:val="24"/>
      <w:szCs w:val="20"/>
    </w:rPr>
  </w:style>
  <w:style w:type="paragraph" w:styleId="BodyText">
    <w:name w:val="Body Text"/>
    <w:basedOn w:val="Normal"/>
    <w:link w:val="BodyTextChar"/>
    <w:rsid w:val="002A5939"/>
    <w:pPr>
      <w:spacing w:before="40" w:after="120"/>
    </w:pPr>
    <w:rPr>
      <w:rFonts w:ascii="Arial" w:hAnsi="Arial"/>
      <w:sz w:val="20"/>
    </w:rPr>
  </w:style>
  <w:style w:type="character" w:customStyle="1" w:styleId="BodyTextChar">
    <w:name w:val="Body Text Char"/>
    <w:basedOn w:val="DefaultParagraphFont"/>
    <w:link w:val="BodyText"/>
    <w:rsid w:val="002A5939"/>
    <w:rPr>
      <w:rFonts w:ascii="Arial" w:eastAsia="Times New Roman" w:hAnsi="Arial" w:cs="Times New Roman"/>
      <w:sz w:val="20"/>
      <w:szCs w:val="24"/>
    </w:rPr>
  </w:style>
  <w:style w:type="paragraph" w:styleId="NormalWeb">
    <w:name w:val="Normal (Web)"/>
    <w:basedOn w:val="Normal"/>
    <w:uiPriority w:val="99"/>
    <w:unhideWhenUsed/>
    <w:rsid w:val="002A59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CharCharChar">
    <w:name w:val="Char Char Char"/>
    <w:basedOn w:val="Normal"/>
    <w:rsid w:val="002A5939"/>
    <w:pPr>
      <w:spacing w:after="160" w:line="240" w:lineRule="exact"/>
    </w:pPr>
    <w:rPr>
      <w:rFonts w:ascii="Verdana" w:eastAsia="Batang" w:hAnsi="Verdana" w:cs="Arial"/>
      <w:szCs w:val="20"/>
      <w:lang w:eastAsia="ko-KR"/>
    </w:rPr>
  </w:style>
  <w:style w:type="paragraph" w:customStyle="1" w:styleId="Default">
    <w:name w:val="Default"/>
    <w:rsid w:val="002A5939"/>
    <w:pPr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rebuchet MS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2A5939"/>
    <w:rPr>
      <w:rFonts w:ascii="Calibri" w:eastAsia="Calibri" w:hAnsi="Calibri" w:cs="Calibri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rsid w:val="002A5939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2A5939"/>
    <w:pPr>
      <w:spacing w:line="276" w:lineRule="auto"/>
      <w:outlineLvl w:val="9"/>
    </w:pPr>
    <w:rPr>
      <w:lang w:eastAsia="ja-JP"/>
    </w:rPr>
  </w:style>
  <w:style w:type="paragraph" w:customStyle="1" w:styleId="CharCharChar0">
    <w:name w:val="Char Char Char"/>
    <w:basedOn w:val="Normal"/>
    <w:rsid w:val="0059740D"/>
    <w:pPr>
      <w:spacing w:after="160" w:line="240" w:lineRule="exact"/>
    </w:pPr>
    <w:rPr>
      <w:rFonts w:ascii="Verdana" w:eastAsia="Batang" w:hAnsi="Verdana" w:cs="Arial"/>
      <w:szCs w:val="20"/>
      <w:lang w:eastAsia="ko-KR"/>
    </w:rPr>
  </w:style>
  <w:style w:type="paragraph" w:customStyle="1" w:styleId="HeadingB">
    <w:name w:val="Heading B"/>
    <w:basedOn w:val="Heading2"/>
    <w:uiPriority w:val="99"/>
    <w:rsid w:val="001B2070"/>
    <w:pPr>
      <w:keepLines w:val="0"/>
      <w:numPr>
        <w:numId w:val="5"/>
      </w:numPr>
      <w:pBdr>
        <w:top w:val="single" w:sz="6" w:space="1" w:color="auto"/>
      </w:pBdr>
      <w:overflowPunct w:val="0"/>
      <w:autoSpaceDE w:val="0"/>
      <w:autoSpaceDN w:val="0"/>
      <w:adjustRightInd w:val="0"/>
      <w:spacing w:before="425" w:after="113"/>
      <w:ind w:left="652" w:hanging="652"/>
      <w:textAlignment w:val="baseline"/>
      <w:outlineLvl w:val="9"/>
    </w:pPr>
    <w:rPr>
      <w:rFonts w:ascii="Arial" w:eastAsia="Times New Roman" w:hAnsi="Arial" w:cs="Times New Roman"/>
      <w:bCs w:val="0"/>
      <w:color w:val="auto"/>
      <w:sz w:val="28"/>
      <w:szCs w:val="20"/>
    </w:rPr>
  </w:style>
  <w:style w:type="paragraph" w:customStyle="1" w:styleId="TableText">
    <w:name w:val="Table Text"/>
    <w:basedOn w:val="BodyText"/>
    <w:rsid w:val="001B2070"/>
    <w:pPr>
      <w:overflowPunct w:val="0"/>
      <w:autoSpaceDE w:val="0"/>
      <w:autoSpaceDN w:val="0"/>
      <w:adjustRightInd w:val="0"/>
      <w:spacing w:before="0" w:after="0"/>
      <w:ind w:left="28" w:right="28"/>
      <w:textAlignment w:val="baseline"/>
    </w:pPr>
    <w:rPr>
      <w:szCs w:val="20"/>
    </w:rPr>
  </w:style>
  <w:style w:type="paragraph" w:customStyle="1" w:styleId="HeadingA">
    <w:name w:val="Heading A"/>
    <w:basedOn w:val="Heading1"/>
    <w:uiPriority w:val="99"/>
    <w:rsid w:val="001B2070"/>
    <w:pPr>
      <w:pageBreakBefore/>
      <w:pBdr>
        <w:top w:val="single" w:sz="18" w:space="1" w:color="auto"/>
      </w:pBdr>
      <w:overflowPunct w:val="0"/>
      <w:autoSpaceDE w:val="0"/>
      <w:autoSpaceDN w:val="0"/>
      <w:adjustRightInd w:val="0"/>
      <w:spacing w:before="142" w:after="113"/>
      <w:ind w:left="648" w:hanging="648"/>
      <w:textAlignment w:val="baseline"/>
      <w:outlineLvl w:val="9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BodyText1">
    <w:name w:val="Body Text 1"/>
    <w:basedOn w:val="BodyText"/>
    <w:rsid w:val="0065704A"/>
    <w:pPr>
      <w:spacing w:before="0" w:after="180"/>
      <w:ind w:left="576"/>
    </w:pPr>
    <w:rPr>
      <w:szCs w:val="20"/>
    </w:rPr>
  </w:style>
  <w:style w:type="character" w:customStyle="1" w:styleId="apple-converted-space">
    <w:name w:val="apple-converted-space"/>
    <w:basedOn w:val="DefaultParagraphFont"/>
    <w:rsid w:val="00264F6F"/>
  </w:style>
  <w:style w:type="character" w:customStyle="1" w:styleId="attentiontitle">
    <w:name w:val="attentiontitle"/>
    <w:basedOn w:val="DefaultParagraphFont"/>
    <w:rsid w:val="00264F6F"/>
  </w:style>
  <w:style w:type="character" w:customStyle="1" w:styleId="ph">
    <w:name w:val="ph"/>
    <w:basedOn w:val="DefaultParagraphFont"/>
    <w:rsid w:val="00264F6F"/>
  </w:style>
  <w:style w:type="character" w:styleId="FollowedHyperlink">
    <w:name w:val="FollowedHyperlink"/>
    <w:basedOn w:val="DefaultParagraphFont"/>
    <w:uiPriority w:val="99"/>
    <w:semiHidden/>
    <w:unhideWhenUsed/>
    <w:rsid w:val="00A51235"/>
    <w:rPr>
      <w:color w:val="800080" w:themeColor="followedHyperlink"/>
      <w:u w:val="single"/>
    </w:rPr>
  </w:style>
  <w:style w:type="paragraph" w:customStyle="1" w:styleId="InfoBlue">
    <w:name w:val="Info Blue"/>
    <w:basedOn w:val="Normal"/>
    <w:link w:val="InfoBlueChar0"/>
    <w:rsid w:val="00A05C35"/>
    <w:pPr>
      <w:widowControl w:val="0"/>
      <w:numPr>
        <w:numId w:val="6"/>
      </w:numPr>
      <w:spacing w:line="240" w:lineRule="atLeast"/>
    </w:pPr>
    <w:rPr>
      <w:rFonts w:ascii="Times New Roman" w:hAnsi="Times New Roman"/>
      <w:i/>
      <w:color w:val="0000FF"/>
      <w:sz w:val="20"/>
      <w:szCs w:val="20"/>
    </w:rPr>
  </w:style>
  <w:style w:type="paragraph" w:customStyle="1" w:styleId="infobluechar1">
    <w:name w:val="infobluechar"/>
    <w:basedOn w:val="Normal"/>
    <w:rsid w:val="00A05C35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ableHeader">
    <w:name w:val="Table Header"/>
    <w:basedOn w:val="TableText"/>
    <w:rsid w:val="00A05C35"/>
    <w:pPr>
      <w:jc w:val="center"/>
    </w:pPr>
    <w:rPr>
      <w:b/>
      <w:bCs/>
    </w:rPr>
  </w:style>
  <w:style w:type="character" w:customStyle="1" w:styleId="InfoBlueChar">
    <w:name w:val="InfoBlue Char"/>
    <w:basedOn w:val="DefaultParagraphFont"/>
    <w:link w:val="InfoBlue0"/>
    <w:rsid w:val="00A05C35"/>
    <w:rPr>
      <w:rFonts w:ascii="Times New Roman" w:eastAsia="Times New Roman" w:hAnsi="Times New Roman" w:cs="Times New Roman"/>
      <w:i/>
      <w:color w:val="0000FF"/>
      <w:sz w:val="24"/>
      <w:szCs w:val="20"/>
    </w:rPr>
  </w:style>
  <w:style w:type="character" w:customStyle="1" w:styleId="InfoBlueChar0">
    <w:name w:val="Info Blue Char"/>
    <w:basedOn w:val="DefaultParagraphFont"/>
    <w:link w:val="InfoBlue"/>
    <w:rsid w:val="00A05C35"/>
    <w:rPr>
      <w:rFonts w:ascii="Times New Roman" w:eastAsia="Times New Roman" w:hAnsi="Times New Roman" w:cs="Times New Roman"/>
      <w:i/>
      <w:color w:val="0000FF"/>
      <w:sz w:val="20"/>
      <w:szCs w:val="20"/>
    </w:rPr>
  </w:style>
  <w:style w:type="paragraph" w:customStyle="1" w:styleId="Body">
    <w:name w:val="Body"/>
    <w:rsid w:val="00F93C57"/>
    <w:pPr>
      <w:spacing w:before="120" w:after="120" w:line="260" w:lineRule="exact"/>
      <w:ind w:left="864" w:right="389"/>
    </w:pPr>
    <w:rPr>
      <w:rFonts w:ascii="Arial" w:eastAsia="Times" w:hAnsi="Arial" w:cs="Times New Roman"/>
      <w:snapToGrid w:val="0"/>
      <w:sz w:val="20"/>
      <w:szCs w:val="20"/>
      <w:lang w:val="en-GB"/>
    </w:rPr>
  </w:style>
  <w:style w:type="paragraph" w:customStyle="1" w:styleId="SapientTableBullet">
    <w:name w:val="Sapient Table Bullet"/>
    <w:basedOn w:val="Normal"/>
    <w:rsid w:val="00F93C57"/>
    <w:pPr>
      <w:numPr>
        <w:numId w:val="7"/>
      </w:numPr>
      <w:ind w:right="215"/>
    </w:pPr>
    <w:rPr>
      <w:rFonts w:ascii="Arial" w:eastAsia="Times" w:hAnsi="Arial"/>
      <w:snapToGrid w:val="0"/>
      <w:sz w:val="20"/>
      <w:szCs w:val="20"/>
      <w:lang w:val="en-GB"/>
    </w:rPr>
  </w:style>
  <w:style w:type="table" w:styleId="TableGrid">
    <w:name w:val="Table Grid"/>
    <w:basedOn w:val="TableNormal"/>
    <w:uiPriority w:val="99"/>
    <w:rsid w:val="00075C6B"/>
    <w:pPr>
      <w:spacing w:after="120" w:line="280" w:lineRule="exact"/>
    </w:pPr>
    <w:rPr>
      <w:rFonts w:ascii="Calibri" w:eastAsia="Times New Roman" w:hAnsi="Calibri" w:cs="Calibri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dance">
    <w:name w:val="Guidance"/>
    <w:basedOn w:val="Normal"/>
    <w:link w:val="GuidanceChar"/>
    <w:rsid w:val="00075C6B"/>
    <w:pPr>
      <w:spacing w:after="80"/>
    </w:pPr>
    <w:rPr>
      <w:rFonts w:ascii="Calibri" w:eastAsia="Calibri" w:hAnsi="Calibri"/>
      <w:i/>
      <w:iCs/>
      <w:color w:val="FF0000"/>
      <w:sz w:val="20"/>
      <w:szCs w:val="22"/>
      <w:lang w:val="en-GB"/>
    </w:rPr>
  </w:style>
  <w:style w:type="character" w:customStyle="1" w:styleId="GuidanceChar">
    <w:name w:val="Guidance Char"/>
    <w:basedOn w:val="DefaultParagraphFont"/>
    <w:link w:val="Guidance"/>
    <w:locked/>
    <w:rsid w:val="00075C6B"/>
    <w:rPr>
      <w:rFonts w:ascii="Calibri" w:eastAsia="Calibri" w:hAnsi="Calibri" w:cs="Times New Roman"/>
      <w:i/>
      <w:iCs/>
      <w:color w:val="FF0000"/>
      <w:sz w:val="20"/>
      <w:lang w:val="en-GB"/>
    </w:rPr>
  </w:style>
  <w:style w:type="character" w:customStyle="1" w:styleId="ListParagraphChar">
    <w:name w:val="List Paragraph Char"/>
    <w:aliases w:val="List Bulletized Char,B1 paragraph Char,Bullet List Paragraph Char,Use Case List Paragraph Char,List Paragraph1 Char,Ref Char,lp1 Char,Bulleted List1 Char,List Paragraph Option Char"/>
    <w:basedOn w:val="DefaultParagraphFont"/>
    <w:link w:val="ListParagraph"/>
    <w:uiPriority w:val="34"/>
    <w:rsid w:val="00E66CEE"/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2.xlsx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PowerPoint_Presentation1.pptx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ittle\Downloads\Prolifics_Document_Template%2005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Lato"/>
        <a:ea typeface=""/>
        <a:cs typeface=""/>
      </a:majorFont>
      <a:minorFont>
        <a:latin typeface="La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0C587-0B29-4A33-B948-F64F09527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Prolifics_Document_Template 052013.dotx</Template>
  <TotalTime>513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SantoshG</dc:creator>
  <cp:lastModifiedBy>Akanksha Pandey</cp:lastModifiedBy>
  <cp:revision>199</cp:revision>
  <cp:lastPrinted>2018-08-21T15:03:00Z</cp:lastPrinted>
  <dcterms:created xsi:type="dcterms:W3CDTF">2019-09-06T05:38:00Z</dcterms:created>
  <dcterms:modified xsi:type="dcterms:W3CDTF">2019-09-06T14:45:00Z</dcterms:modified>
</cp:coreProperties>
</file>